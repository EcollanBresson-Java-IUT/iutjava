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14:paraId="4E922302" w14:textId="77777777"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709AA9A7" wp14:editId="786B52FE">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485BC6B2" wp14:editId="03E26E3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14:paraId="4618673E" w14:textId="77777777"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14:paraId="313D9E0D" w14:textId="77777777" w:rsidR="009E7824" w:rsidRPr="00703848" w:rsidRDefault="0050245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9E7824">
                                      <w:rPr>
                                        <w:color w:val="595959" w:themeColor="text1" w:themeTint="A6"/>
                                        <w:sz w:val="18"/>
                                        <w:szCs w:val="18"/>
                                      </w:rPr>
                                      <w:t>e</w:t>
                                    </w:r>
                                    <w:r w:rsidR="009E7824"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9E7824" w:rsidRPr="00703848" w:rsidRDefault="009E7824">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9E7824" w:rsidRPr="00703848" w:rsidRDefault="009E782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14:paraId="5755EDC0" w14:textId="77777777"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20AAD567" wp14:editId="54C98458">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D877" w14:textId="77777777"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9E7824" w:rsidRDefault="0050245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14:paraId="7D89A8F1" w14:textId="77777777" w:rsidR="009E7824" w:rsidRDefault="009E7824">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9E7824"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9E7824" w:rsidRPr="00260206" w:rsidRDefault="004019C9" w:rsidP="00260206">
                                      <w:pPr>
                                        <w:rPr>
                                          <w:smallCaps/>
                                          <w:color w:val="404040" w:themeColor="text1" w:themeTint="BF"/>
                                        </w:rPr>
                                      </w:pPr>
                                      <w:r>
                                        <w:rPr>
                                          <w:smallCaps/>
                                          <w:color w:val="404040" w:themeColor="text1" w:themeTint="BF"/>
                                        </w:rPr>
                                        <w:t>Bresson</w:t>
                                      </w:r>
                                    </w:p>
                                  </w:tc>
                                  <w:tc>
                                    <w:tcPr>
                                      <w:tcW w:w="2437" w:type="dxa"/>
                                    </w:tcPr>
                                    <w:p w14:paraId="6FD6E809"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Quentn</w:t>
                                      </w:r>
                                      <w:proofErr w:type="spellEnd"/>
                                    </w:p>
                                  </w:tc>
                                  <w:tc>
                                    <w:tcPr>
                                      <w:tcW w:w="2872" w:type="dxa"/>
                                    </w:tcPr>
                                    <w:p w14:paraId="229092F0"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9E7824"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9E7824" w:rsidRPr="00260206" w:rsidRDefault="004019C9" w:rsidP="00260206">
                                      <w:pPr>
                                        <w:rPr>
                                          <w:smallCaps/>
                                          <w:color w:val="404040" w:themeColor="text1" w:themeTint="BF"/>
                                        </w:rPr>
                                      </w:pPr>
                                      <w:r>
                                        <w:rPr>
                                          <w:smallCaps/>
                                          <w:color w:val="404040" w:themeColor="text1" w:themeTint="BF"/>
                                        </w:rPr>
                                        <w:t>Ecollan</w:t>
                                      </w:r>
                                    </w:p>
                                  </w:tc>
                                  <w:tc>
                                    <w:tcPr>
                                      <w:tcW w:w="2437" w:type="dxa"/>
                                    </w:tcPr>
                                    <w:p w14:paraId="4A68EC1A"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9E7824" w:rsidRPr="00260206" w:rsidRDefault="0050245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4019C9" w:rsidRPr="00DA43C3">
                                          <w:rPr>
                                            <w:rStyle w:val="Lienhypertexte"/>
                                            <w:smallCaps/>
                                          </w:rPr>
                                          <w:t>charles.ecollan@u-psud.fr</w:t>
                                        </w:r>
                                      </w:hyperlink>
                                    </w:p>
                                  </w:tc>
                                  <w:tc>
                                    <w:tcPr>
                                      <w:tcW w:w="1898" w:type="dxa"/>
                                    </w:tcPr>
                                    <w:p w14:paraId="61AEC201"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9E7824" w:rsidRDefault="009E7824" w:rsidP="002B4C62">
                                <w:pPr>
                                  <w:jc w:val="both"/>
                                  <w:rPr>
                                    <w:smallCaps/>
                                    <w:color w:val="404040" w:themeColor="text1" w:themeTint="BF"/>
                                  </w:rPr>
                                </w:pPr>
                              </w:p>
                              <w:p w14:paraId="565BF653" w14:textId="77777777" w:rsidR="009E7824" w:rsidRDefault="009E7824" w:rsidP="002B4C62">
                                <w:pPr>
                                  <w:jc w:val="both"/>
                                  <w:rPr>
                                    <w:smallCaps/>
                                    <w:color w:val="404040" w:themeColor="text1" w:themeTint="BF"/>
                                  </w:rPr>
                                </w:pPr>
                              </w:p>
                              <w:p w14:paraId="2105B9C0" w14:textId="77777777" w:rsidR="009E7824" w:rsidRDefault="009E7824" w:rsidP="002B4C62">
                                <w:pPr>
                                  <w:jc w:val="both"/>
                                  <w:rPr>
                                    <w:smallCaps/>
                                    <w:color w:val="404040" w:themeColor="text1" w:themeTint="BF"/>
                                  </w:rPr>
                                </w:pPr>
                              </w:p>
                              <w:p w14:paraId="73B3CE4B" w14:textId="77777777" w:rsidR="009E7824" w:rsidRDefault="009E7824" w:rsidP="002B4C62">
                                <w:pPr>
                                  <w:jc w:val="both"/>
                                  <w:rPr>
                                    <w:smallCaps/>
                                    <w:color w:val="404040" w:themeColor="text1" w:themeTint="BF"/>
                                  </w:rPr>
                                </w:pPr>
                              </w:p>
                              <w:p w14:paraId="53FE0164" w14:textId="77777777" w:rsidR="009E7824" w:rsidRPr="007A11AB" w:rsidRDefault="009E7824"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0AAD567" id="_x0000_t202" coordsize="21600,21600" o:spt="202" path="m0,0l0,21600,21600,21600,21600,0xe">
                    <v:stroke joinstyle="miter"/>
                    <v:path gradientshapeok="t" o:connecttype="rect"/>
                  </v:shapetype>
                  <v:shape id="Zone_x0020_de_x0020_texte_x0020_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" filled="f" stroked="f" strokeweight=".5pt">
                    <v:textbox inset="126pt,0,54pt,0">
                      <w:txbxContent>
                        <w:p w14:paraId="274DD877" w14:textId="77777777" w:rsidR="009E7824" w:rsidRDefault="009E7824" w:rsidP="00256DBA">
                          <w:pPr>
                            <w:jc w:val="right"/>
                          </w:pPr>
                          <w:r>
                            <w:rPr>
                              <w:caps/>
                              <w:color w:val="BC451B" w:themeColor="accent1"/>
                              <w:sz w:val="64"/>
                              <w:szCs w:val="64"/>
                            </w:rPr>
                            <w:t>IUT 2015-2016</w:t>
                          </w:r>
                          <w:r>
                            <w:rPr>
                              <w:caps/>
                              <w:color w:val="BC451B" w:themeColor="accent1"/>
                              <w:sz w:val="64"/>
                              <w:szCs w:val="64"/>
                            </w:rPr>
                            <w:br/>
                            <w:t>TD / TP JAVA</w:t>
                          </w:r>
                        </w:p>
                        <w:p w14:paraId="70761828" w14:textId="77777777" w:rsidR="009E7824" w:rsidRDefault="00502459"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9E7824">
                                <w:rPr>
                                  <w:color w:val="404040" w:themeColor="text1" w:themeTint="BF"/>
                                  <w:sz w:val="36"/>
                                  <w:szCs w:val="36"/>
                                </w:rPr>
                                <w:t>Programmation avancée</w:t>
                              </w:r>
                            </w:sdtContent>
                          </w:sdt>
                        </w:p>
                        <w:p w14:paraId="7D89A8F1" w14:textId="77777777" w:rsidR="009E7824" w:rsidRDefault="009E7824">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9E7824" w14:paraId="284141D7" w14:textId="77777777"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14:paraId="252333D7" w14:textId="77777777" w:rsidR="009E7824" w:rsidRPr="00260206" w:rsidRDefault="009E7824" w:rsidP="00260206">
                                <w:pPr>
                                  <w:jc w:val="center"/>
                                  <w:rPr>
                                    <w:smallCaps/>
                                    <w:color w:val="404040" w:themeColor="text1" w:themeTint="BF"/>
                                  </w:rPr>
                                </w:pPr>
                                <w:r w:rsidRPr="00260206">
                                  <w:rPr>
                                    <w:smallCaps/>
                                    <w:color w:val="404040" w:themeColor="text1" w:themeTint="BF"/>
                                  </w:rPr>
                                  <w:t>Nom</w:t>
                                </w:r>
                              </w:p>
                            </w:tc>
                            <w:tc>
                              <w:tcPr>
                                <w:tcW w:w="2437" w:type="dxa"/>
                              </w:tcPr>
                              <w:p w14:paraId="5288968C"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14:paraId="5D0451B9"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14:paraId="09C01062" w14:textId="77777777" w:rsidR="009E7824" w:rsidRPr="00260206" w:rsidRDefault="009E7824"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9E7824" w14:paraId="05874AF7"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6A879E75" w14:textId="77777777" w:rsidR="009E7824" w:rsidRPr="00260206" w:rsidRDefault="004019C9" w:rsidP="00260206">
                                <w:pPr>
                                  <w:rPr>
                                    <w:smallCaps/>
                                    <w:color w:val="404040" w:themeColor="text1" w:themeTint="BF"/>
                                  </w:rPr>
                                </w:pPr>
                                <w:r>
                                  <w:rPr>
                                    <w:smallCaps/>
                                    <w:color w:val="404040" w:themeColor="text1" w:themeTint="BF"/>
                                  </w:rPr>
                                  <w:t>Bresson</w:t>
                                </w:r>
                              </w:p>
                            </w:tc>
                            <w:tc>
                              <w:tcPr>
                                <w:tcW w:w="2437" w:type="dxa"/>
                              </w:tcPr>
                              <w:p w14:paraId="6FD6E809"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roofErr w:type="spellStart"/>
                                <w:r>
                                  <w:rPr>
                                    <w:smallCaps/>
                                    <w:color w:val="404040" w:themeColor="text1" w:themeTint="BF"/>
                                  </w:rPr>
                                  <w:t>Quentn</w:t>
                                </w:r>
                                <w:proofErr w:type="spellEnd"/>
                              </w:p>
                            </w:tc>
                            <w:tc>
                              <w:tcPr>
                                <w:tcW w:w="2872" w:type="dxa"/>
                              </w:tcPr>
                              <w:p w14:paraId="229092F0"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quentin.bresson@u-psud.fr</w:t>
                                </w:r>
                              </w:p>
                            </w:tc>
                            <w:tc>
                              <w:tcPr>
                                <w:tcW w:w="1898" w:type="dxa"/>
                              </w:tcPr>
                              <w:p w14:paraId="1F61C9CC"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r w:rsidR="009E7824" w14:paraId="08557868" w14:textId="77777777"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14:paraId="32538D85" w14:textId="77777777" w:rsidR="009E7824" w:rsidRPr="00260206" w:rsidRDefault="004019C9" w:rsidP="00260206">
                                <w:pPr>
                                  <w:rPr>
                                    <w:smallCaps/>
                                    <w:color w:val="404040" w:themeColor="text1" w:themeTint="BF"/>
                                  </w:rPr>
                                </w:pPr>
                                <w:r>
                                  <w:rPr>
                                    <w:smallCaps/>
                                    <w:color w:val="404040" w:themeColor="text1" w:themeTint="BF"/>
                                  </w:rPr>
                                  <w:t>Ecollan</w:t>
                                </w:r>
                              </w:p>
                            </w:tc>
                            <w:tc>
                              <w:tcPr>
                                <w:tcW w:w="2437" w:type="dxa"/>
                              </w:tcPr>
                              <w:p w14:paraId="4A68EC1A"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charles</w:t>
                                </w:r>
                              </w:p>
                            </w:tc>
                            <w:tc>
                              <w:tcPr>
                                <w:tcW w:w="2872" w:type="dxa"/>
                              </w:tcPr>
                              <w:p w14:paraId="3636718B" w14:textId="77777777" w:rsidR="009E7824" w:rsidRPr="00260206" w:rsidRDefault="0050245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4019C9" w:rsidRPr="00DA43C3">
                                    <w:rPr>
                                      <w:rStyle w:val="Lienhypertexte"/>
                                      <w:smallCaps/>
                                    </w:rPr>
                                    <w:t>charles.ecollan@u-psud.fr</w:t>
                                  </w:r>
                                </w:hyperlink>
                              </w:p>
                            </w:tc>
                            <w:tc>
                              <w:tcPr>
                                <w:tcW w:w="1898" w:type="dxa"/>
                              </w:tcPr>
                              <w:p w14:paraId="61AEC201" w14:textId="77777777" w:rsidR="009E7824" w:rsidRPr="00260206" w:rsidRDefault="004019C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B2</w:t>
                                </w:r>
                              </w:p>
                            </w:tc>
                          </w:tr>
                        </w:tbl>
                        <w:p w14:paraId="51F8F1AA" w14:textId="77777777" w:rsidR="009E7824" w:rsidRDefault="009E7824" w:rsidP="002B4C62">
                          <w:pPr>
                            <w:jc w:val="both"/>
                            <w:rPr>
                              <w:smallCaps/>
                              <w:color w:val="404040" w:themeColor="text1" w:themeTint="BF"/>
                            </w:rPr>
                          </w:pPr>
                        </w:p>
                        <w:p w14:paraId="565BF653" w14:textId="77777777" w:rsidR="009E7824" w:rsidRDefault="009E7824" w:rsidP="002B4C62">
                          <w:pPr>
                            <w:jc w:val="both"/>
                            <w:rPr>
                              <w:smallCaps/>
                              <w:color w:val="404040" w:themeColor="text1" w:themeTint="BF"/>
                            </w:rPr>
                          </w:pPr>
                        </w:p>
                        <w:p w14:paraId="2105B9C0" w14:textId="77777777" w:rsidR="009E7824" w:rsidRDefault="009E7824" w:rsidP="002B4C62">
                          <w:pPr>
                            <w:jc w:val="both"/>
                            <w:rPr>
                              <w:smallCaps/>
                              <w:color w:val="404040" w:themeColor="text1" w:themeTint="BF"/>
                            </w:rPr>
                          </w:pPr>
                        </w:p>
                        <w:p w14:paraId="73B3CE4B" w14:textId="77777777" w:rsidR="009E7824" w:rsidRDefault="009E7824" w:rsidP="002B4C62">
                          <w:pPr>
                            <w:jc w:val="both"/>
                            <w:rPr>
                              <w:smallCaps/>
                              <w:color w:val="404040" w:themeColor="text1" w:themeTint="BF"/>
                            </w:rPr>
                          </w:pPr>
                        </w:p>
                        <w:p w14:paraId="53FE0164" w14:textId="77777777" w:rsidR="009E7824" w:rsidRPr="007A11AB" w:rsidRDefault="009E7824"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14:paraId="168EB96B" w14:textId="77777777" w:rsidR="007F2214" w:rsidRPr="00F223C8" w:rsidRDefault="007F2214">
              <w:pPr>
                <w:pStyle w:val="En-ttedetabledesmatires"/>
                <w:rPr>
                  <w:noProof/>
                </w:rPr>
              </w:pPr>
              <w:r w:rsidRPr="00F223C8">
                <w:rPr>
                  <w:noProof/>
                </w:rPr>
                <w:t>Table des matières</w:t>
              </w:r>
            </w:p>
            <w:p w14:paraId="7C6BE91A" w14:textId="77777777"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14:paraId="52DA833B" w14:textId="77777777" w:rsidR="00CE7C54" w:rsidRDefault="00502459">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23E940C8" w14:textId="77777777" w:rsidR="00CE7C54" w:rsidRDefault="00502459">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46670409" w14:textId="77777777" w:rsidR="00CE7C54" w:rsidRDefault="00502459">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14:paraId="79129CC4" w14:textId="77777777" w:rsidR="00CE7C54" w:rsidRDefault="00502459">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A1500B0" w14:textId="77777777" w:rsidR="00CE7C54" w:rsidRDefault="00502459">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2C858F2" w14:textId="77777777" w:rsidR="00CE7C54" w:rsidRDefault="00502459">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0B09232B" w14:textId="77777777" w:rsidR="00CE7C54" w:rsidRDefault="00502459">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7896E7C8" w14:textId="77777777" w:rsidR="00CE7C54" w:rsidRDefault="00502459">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14:paraId="5046E894" w14:textId="77777777" w:rsidR="00CE7C54" w:rsidRDefault="00502459">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4B555898" w14:textId="77777777" w:rsidR="00CE7C54" w:rsidRDefault="00502459">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2434AF77" w14:textId="77777777" w:rsidR="00CE7C54" w:rsidRDefault="00502459">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143C1F75" w14:textId="77777777" w:rsidR="00CE7C54" w:rsidRDefault="00502459">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14:paraId="618F79F5" w14:textId="77777777" w:rsidR="00CE7C54" w:rsidRDefault="00502459">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58469D85" w14:textId="77777777" w:rsidR="00CE7C54" w:rsidRDefault="00502459">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815D847" w14:textId="77777777" w:rsidR="00CE7C54" w:rsidRDefault="00502459">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6916D0EA" w14:textId="77777777" w:rsidR="00CE7C54" w:rsidRDefault="00502459">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B5998E5" w14:textId="77777777" w:rsidR="00CE7C54" w:rsidRDefault="00502459">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74B54A5" w14:textId="77777777" w:rsidR="00CE7C54" w:rsidRDefault="00502459">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FFB1469" w14:textId="77777777" w:rsidR="00CE7C54" w:rsidRDefault="00502459">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E4ACB26" w14:textId="77777777" w:rsidR="00CE7C54" w:rsidRDefault="00502459">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066043D4" w14:textId="77777777" w:rsidR="00CE7C54" w:rsidRDefault="00502459">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3616D962" w14:textId="77777777" w:rsidR="00CE7C54" w:rsidRDefault="00502459">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14:paraId="259E5560" w14:textId="77777777" w:rsidR="00CE7C54" w:rsidRDefault="00502459">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463E165F" w14:textId="77777777" w:rsidR="00CE7C54" w:rsidRDefault="00502459">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56ED13D3" w14:textId="77777777" w:rsidR="00CE7C54" w:rsidRDefault="00502459">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601E7345" w14:textId="77777777" w:rsidR="00CE7C54" w:rsidRDefault="00502459">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0B39144F" w14:textId="77777777" w:rsidR="00CE7C54" w:rsidRDefault="00502459">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7CCBFF1" w14:textId="77777777" w:rsidR="00CE7C54" w:rsidRDefault="00502459">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74EC3E97" w14:textId="77777777" w:rsidR="00CE7C54" w:rsidRDefault="00502459">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14:paraId="262A0FFB" w14:textId="77777777" w:rsidR="00CE7C54" w:rsidRDefault="00502459">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36B3E407" w14:textId="77777777" w:rsidR="00CE7C54" w:rsidRDefault="00502459">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2E3FC433" w14:textId="77777777" w:rsidR="00CE7C54" w:rsidRDefault="00502459">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5F56A255" w14:textId="77777777" w:rsidR="00CE7C54" w:rsidRDefault="00502459">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14:paraId="199E6D80" w14:textId="77777777" w:rsidR="00CE7C54" w:rsidRDefault="00502459">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DDB7A13" w14:textId="77777777" w:rsidR="00CE7C54" w:rsidRDefault="00502459">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7E71C0C" w14:textId="77777777" w:rsidR="00CE7C54" w:rsidRDefault="00502459">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82BB6A1" w14:textId="77777777" w:rsidR="00CE7C54" w:rsidRDefault="00502459">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6009EFCA" w14:textId="77777777" w:rsidR="00CE7C54" w:rsidRDefault="00502459">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8410626" w14:textId="77777777" w:rsidR="00CE7C54" w:rsidRDefault="00502459">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7195E3FA" w14:textId="77777777" w:rsidR="00CE7C54" w:rsidRDefault="00502459">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1E57D78C" w14:textId="77777777" w:rsidR="00CE7C54" w:rsidRDefault="00502459">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AF4D4BA" w14:textId="77777777" w:rsidR="00CE7C54" w:rsidRDefault="00502459">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0D91A643" w14:textId="77777777" w:rsidR="00CE7C54" w:rsidRDefault="00502459">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27A3FEC8" w14:textId="77777777" w:rsidR="00CE7C54" w:rsidRDefault="00502459">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14:paraId="5971F919" w14:textId="77777777" w:rsidR="00CE7C54" w:rsidRDefault="00502459">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046E2800" w14:textId="77777777" w:rsidR="00CE7C54" w:rsidRDefault="00502459">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1013B67" w14:textId="77777777" w:rsidR="00CE7C54" w:rsidRDefault="00502459">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7750A91E" w14:textId="77777777" w:rsidR="00CE7C54" w:rsidRDefault="00502459">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C74E7C5" w14:textId="77777777" w:rsidR="00CE7C54" w:rsidRDefault="00502459">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5BEC64C7" w14:textId="77777777" w:rsidR="00CE7C54" w:rsidRDefault="00502459">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6E31C02" w14:textId="77777777" w:rsidR="00CE7C54" w:rsidRDefault="00502459">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21B639EB" w14:textId="77777777" w:rsidR="00CE7C54" w:rsidRDefault="00502459">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66D8A0E5" w14:textId="77777777" w:rsidR="00CE7C54" w:rsidRDefault="00502459">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14:paraId="1FA157B2" w14:textId="77777777" w:rsidR="00CE7C54" w:rsidRDefault="00502459">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0BAE0DBA" w14:textId="77777777" w:rsidR="00CE7C54" w:rsidRDefault="00502459">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2F5145AE" w14:textId="77777777" w:rsidR="00CE7C54" w:rsidRDefault="00502459">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BEAE506" w14:textId="77777777" w:rsidR="00CE7C54" w:rsidRDefault="00502459">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5D60F596" w14:textId="77777777" w:rsidR="00CE7C54" w:rsidRDefault="00502459">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BA7699" w14:textId="77777777" w:rsidR="00CE7C54" w:rsidRDefault="00502459">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6B64B621" w14:textId="77777777" w:rsidR="00CE7C54" w:rsidRDefault="00502459">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14:paraId="11ABF538" w14:textId="77777777" w:rsidR="003121AA" w:rsidRDefault="007F2214" w:rsidP="007F2214">
              <w:pPr>
                <w:rPr>
                  <w:b/>
                  <w:bCs/>
                  <w:noProof/>
                </w:rPr>
              </w:pPr>
              <w:r w:rsidRPr="00F223C8">
                <w:rPr>
                  <w:b/>
                  <w:bCs/>
                  <w:noProof/>
                </w:rPr>
                <w:fldChar w:fldCharType="end"/>
              </w:r>
            </w:p>
          </w:sdtContent>
        </w:sdt>
        <w:p w14:paraId="0CEB281C" w14:textId="77777777" w:rsidR="007F2214" w:rsidRPr="003121AA" w:rsidRDefault="007F2214" w:rsidP="007F2214">
          <w:pPr>
            <w:rPr>
              <w:noProof/>
            </w:rPr>
          </w:pPr>
          <w:r w:rsidRPr="00F223C8">
            <w:rPr>
              <w:noProof/>
            </w:rPr>
            <w:br w:type="page"/>
          </w:r>
        </w:p>
      </w:sdtContent>
    </w:sdt>
    <w:p w14:paraId="346E6794" w14:textId="77777777" w:rsidR="00944AD0" w:rsidRDefault="00A324F1" w:rsidP="00A324F1">
      <w:pPr>
        <w:pStyle w:val="Titre1"/>
      </w:pPr>
      <w:bookmarkStart w:id="0" w:name="_Toc430965353"/>
      <w:r>
        <w:lastRenderedPageBreak/>
        <w:t>Evaluation</w:t>
      </w:r>
      <w:bookmarkEnd w:id="0"/>
    </w:p>
    <w:p w14:paraId="0A887575" w14:textId="77777777"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14:paraId="44963443" w14:textId="77777777"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00EB111" w14:textId="77777777"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14:paraId="3EABAF6B" w14:textId="77777777"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14:paraId="5B757855" w14:textId="77777777"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14:paraId="693ABC38"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15FD0F2" w14:textId="77777777"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14:paraId="63DFAF4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14:paraId="17531434"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8BBD32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D53AC6E" w14:textId="77777777" w:rsidR="00944AD0" w:rsidRPr="00260206" w:rsidRDefault="00944AD0" w:rsidP="009E7824">
            <w:pPr>
              <w:rPr>
                <w:smallCaps/>
                <w:color w:val="404040" w:themeColor="text1" w:themeTint="BF"/>
              </w:rPr>
            </w:pPr>
            <w:r>
              <w:rPr>
                <w:smallCaps/>
                <w:color w:val="404040" w:themeColor="text1" w:themeTint="BF"/>
              </w:rPr>
              <w:t>1</w:t>
            </w:r>
          </w:p>
        </w:tc>
        <w:tc>
          <w:tcPr>
            <w:tcW w:w="993" w:type="dxa"/>
          </w:tcPr>
          <w:p w14:paraId="5E0AA3A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934C6CF"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56EAB61E"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38A17FB3" w14:textId="77777777" w:rsidR="00944AD0" w:rsidRPr="00260206" w:rsidRDefault="00944AD0" w:rsidP="009E7824">
            <w:pPr>
              <w:rPr>
                <w:smallCaps/>
                <w:color w:val="404040" w:themeColor="text1" w:themeTint="BF"/>
              </w:rPr>
            </w:pPr>
            <w:r>
              <w:rPr>
                <w:smallCaps/>
                <w:color w:val="404040" w:themeColor="text1" w:themeTint="BF"/>
              </w:rPr>
              <w:t>2</w:t>
            </w:r>
          </w:p>
        </w:tc>
        <w:tc>
          <w:tcPr>
            <w:tcW w:w="993" w:type="dxa"/>
          </w:tcPr>
          <w:p w14:paraId="26ACD6C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4FB7BD6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D62C322"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05598D98" w14:textId="77777777" w:rsidR="00944AD0" w:rsidRPr="00260206" w:rsidRDefault="00944AD0" w:rsidP="009E7824">
            <w:pPr>
              <w:rPr>
                <w:smallCaps/>
                <w:color w:val="404040" w:themeColor="text1" w:themeTint="BF"/>
              </w:rPr>
            </w:pPr>
            <w:r>
              <w:rPr>
                <w:smallCaps/>
                <w:color w:val="404040" w:themeColor="text1" w:themeTint="BF"/>
              </w:rPr>
              <w:t>3</w:t>
            </w:r>
          </w:p>
        </w:tc>
        <w:tc>
          <w:tcPr>
            <w:tcW w:w="993" w:type="dxa"/>
          </w:tcPr>
          <w:p w14:paraId="5799BAE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3FA378EC"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7718439A"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50E4E18B" w14:textId="77777777" w:rsidR="00944AD0" w:rsidRPr="00260206" w:rsidRDefault="00944AD0" w:rsidP="009E7824">
            <w:pPr>
              <w:rPr>
                <w:smallCaps/>
                <w:color w:val="404040" w:themeColor="text1" w:themeTint="BF"/>
              </w:rPr>
            </w:pPr>
            <w:r>
              <w:rPr>
                <w:smallCaps/>
                <w:color w:val="404040" w:themeColor="text1" w:themeTint="BF"/>
              </w:rPr>
              <w:t>4</w:t>
            </w:r>
          </w:p>
        </w:tc>
        <w:tc>
          <w:tcPr>
            <w:tcW w:w="993" w:type="dxa"/>
          </w:tcPr>
          <w:p w14:paraId="77AD647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14:paraId="51F31FD0"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3D02B7D3"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78E6715D" w14:textId="77777777" w:rsidR="00944AD0" w:rsidRPr="00260206" w:rsidRDefault="00944AD0" w:rsidP="009E7824">
            <w:pPr>
              <w:rPr>
                <w:smallCaps/>
                <w:color w:val="404040" w:themeColor="text1" w:themeTint="BF"/>
              </w:rPr>
            </w:pPr>
            <w:r>
              <w:rPr>
                <w:smallCaps/>
                <w:color w:val="404040" w:themeColor="text1" w:themeTint="BF"/>
              </w:rPr>
              <w:t>5</w:t>
            </w:r>
          </w:p>
        </w:tc>
        <w:tc>
          <w:tcPr>
            <w:tcW w:w="993" w:type="dxa"/>
          </w:tcPr>
          <w:p w14:paraId="3B97F7E5"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500DD073"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14:paraId="1D8C855C" w14:textId="77777777"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14:paraId="2C52F0A5" w14:textId="77777777" w:rsidR="00944AD0" w:rsidRPr="00260206" w:rsidRDefault="00944AD0" w:rsidP="009E7824">
            <w:pPr>
              <w:rPr>
                <w:smallCaps/>
                <w:color w:val="404040" w:themeColor="text1" w:themeTint="BF"/>
              </w:rPr>
            </w:pPr>
            <w:r>
              <w:rPr>
                <w:smallCaps/>
                <w:color w:val="404040" w:themeColor="text1" w:themeTint="BF"/>
              </w:rPr>
              <w:t>6</w:t>
            </w:r>
          </w:p>
        </w:tc>
        <w:tc>
          <w:tcPr>
            <w:tcW w:w="993" w:type="dxa"/>
          </w:tcPr>
          <w:p w14:paraId="04E6BF5D"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14:paraId="234808F6" w14:textId="77777777"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14:paraId="32E4D28B" w14:textId="77777777" w:rsidR="00944AD0" w:rsidRDefault="00944AD0" w:rsidP="00944AD0"/>
    <w:p w14:paraId="0F6DFA36" w14:textId="77777777" w:rsidR="00944AD0" w:rsidRDefault="00944AD0" w:rsidP="00944AD0">
      <w:r>
        <w:br w:type="page"/>
      </w:r>
    </w:p>
    <w:p w14:paraId="0924A9AF" w14:textId="77777777"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14:paraId="5E8E5DAA" w14:textId="77777777" w:rsidR="00A33286" w:rsidRPr="00A33286" w:rsidRDefault="00A33286" w:rsidP="00D22DC9">
      <w:pPr>
        <w:pStyle w:val="Titre2"/>
      </w:pPr>
    </w:p>
    <w:p w14:paraId="16AC1A5A" w14:textId="77777777" w:rsidR="00EF7E70" w:rsidRDefault="00EF7E70" w:rsidP="00D22DC9">
      <w:pPr>
        <w:pStyle w:val="Titre2"/>
      </w:pPr>
      <w:bookmarkStart w:id="2" w:name="_Toc430965355"/>
      <w:r>
        <w:t>Avant de commencer …</w:t>
      </w:r>
      <w:bookmarkEnd w:id="2"/>
    </w:p>
    <w:p w14:paraId="637BAF22" w14:textId="77777777" w:rsidR="00EF7E70" w:rsidRPr="00EF7E70" w:rsidRDefault="00EF7E70" w:rsidP="00EF7E70"/>
    <w:p w14:paraId="1AFA8D49" w14:textId="77777777" w:rsidR="007A11AB" w:rsidRDefault="007A11AB" w:rsidP="007A11AB">
      <w:pPr>
        <w:pStyle w:val="Pardeliste"/>
        <w:numPr>
          <w:ilvl w:val="0"/>
          <w:numId w:val="1"/>
        </w:numPr>
      </w:pPr>
      <w:r>
        <w:t>Ces TD/TP sont accompagné</w:t>
      </w:r>
      <w:r w:rsidR="00FF7CCC">
        <w:t>s</w:t>
      </w:r>
      <w:r>
        <w:t xml:space="preserve"> des codes sources qu’il </w:t>
      </w:r>
      <w:r w:rsidR="00340A2D">
        <w:t>s’agit</w:t>
      </w:r>
      <w:r>
        <w:t xml:space="preserve"> de compléter. </w:t>
      </w:r>
    </w:p>
    <w:p w14:paraId="190AEC82" w14:textId="77777777" w:rsidR="007A11AB" w:rsidRDefault="007A11AB" w:rsidP="00D05BD7">
      <w:pPr>
        <w:pStyle w:val="Par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14:paraId="531FF98A" w14:textId="77777777" w:rsidR="002B4C62" w:rsidRDefault="002D5A2B" w:rsidP="002B4C62">
      <w:pPr>
        <w:pStyle w:val="Par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14:paraId="0CB4F376" w14:textId="77777777" w:rsidR="00F00B21" w:rsidRDefault="00F00B21" w:rsidP="002B4C62">
      <w:pPr>
        <w:pStyle w:val="Par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14:paraId="14EC9E8E" w14:textId="77777777" w:rsidR="00277995" w:rsidRDefault="00277995" w:rsidP="0078485C">
      <w:pPr>
        <w:pStyle w:val="Pardeliste"/>
        <w:jc w:val="center"/>
      </w:pPr>
    </w:p>
    <w:p w14:paraId="548B7943" w14:textId="77777777" w:rsidR="00F00B21" w:rsidRDefault="00F00B21" w:rsidP="0078485C">
      <w:pPr>
        <w:pStyle w:val="Pardeliste"/>
        <w:jc w:val="center"/>
      </w:pPr>
      <w:r>
        <w:rPr>
          <w:noProof/>
        </w:rPr>
        <w:drawing>
          <wp:inline distT="0" distB="0" distL="0" distR="0" wp14:anchorId="51E6F916" wp14:editId="24EEA805">
            <wp:extent cx="5156937" cy="3035808"/>
            <wp:effectExtent l="0" t="0" r="0"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5B7EAB7" w14:textId="77777777"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72B09849" wp14:editId="7BCF2BDE">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14:paraId="7BB42D1E" w14:textId="77777777" w:rsidR="00EF7E70" w:rsidRPr="00277995" w:rsidRDefault="00277995" w:rsidP="00277995">
      <w:pPr>
        <w:pStyle w:val="Pardeliste"/>
      </w:pPr>
      <w:r>
        <w:rPr>
          <w:noProof/>
        </w:rPr>
        <mc:AlternateContent>
          <mc:Choice Requires="wps">
            <w:drawing>
              <wp:anchor distT="0" distB="0" distL="114300" distR="114300" simplePos="0" relativeHeight="251670528" behindDoc="0" locked="0" layoutInCell="1" allowOverlap="1" wp14:anchorId="55D2CD85" wp14:editId="13235A7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14:paraId="4A33D268" w14:textId="77777777"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4E53017E" wp14:editId="616D0C53">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E36C942" w14:textId="77777777" w:rsidR="009E7824" w:rsidRDefault="009E7824" w:rsidP="009B5C10">
                            <w:pPr>
                              <w:jc w:val="center"/>
                            </w:pPr>
                          </w:p>
                          <w:p w14:paraId="26D3C7C3" w14:textId="77777777" w:rsidR="009E7824" w:rsidRDefault="009E7824"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9E7824" w:rsidRDefault="009E7824" w:rsidP="009B5C10">
                      <w:pPr>
                        <w:jc w:val="center"/>
                      </w:pPr>
                    </w:p>
                    <w:p w:rsidR="009E7824" w:rsidRDefault="009E7824" w:rsidP="009B5C10">
                      <w:pPr>
                        <w:jc w:val="center"/>
                      </w:pPr>
                    </w:p>
                  </w:txbxContent>
                </v:textbox>
                <w10:wrap type="square" anchorx="margin"/>
              </v:rect>
            </w:pict>
          </mc:Fallback>
        </mc:AlternateContent>
      </w:r>
      <w:r>
        <w:rPr>
          <w:b/>
          <w:i/>
          <w:sz w:val="24"/>
          <w:szCs w:val="24"/>
        </w:rPr>
        <w:t>Fichiers</w:t>
      </w:r>
    </w:p>
    <w:p w14:paraId="411BB905" w14:textId="77777777" w:rsidR="00EF7E70" w:rsidRDefault="00EF7E70" w:rsidP="00D22DC9">
      <w:pPr>
        <w:pStyle w:val="Titre2"/>
      </w:pPr>
      <w:bookmarkStart w:id="3" w:name="_Toc430965356"/>
      <w:r>
        <w:t>A propos des TD/TP</w:t>
      </w:r>
      <w:bookmarkEnd w:id="3"/>
    </w:p>
    <w:p w14:paraId="5F95DB77" w14:textId="77777777" w:rsidR="00EF7E70" w:rsidRPr="00EF7E70" w:rsidRDefault="00EF7E70" w:rsidP="00EF7E70"/>
    <w:p w14:paraId="13115E97" w14:textId="77777777" w:rsidR="00EF7E70" w:rsidRDefault="00EF7E70" w:rsidP="002B4C62">
      <w:pPr>
        <w:pStyle w:val="Par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14:paraId="1C669216" w14:textId="77777777" w:rsidR="00857811" w:rsidRDefault="00947471" w:rsidP="00857811">
      <w:pPr>
        <w:pStyle w:val="Pardeliste"/>
        <w:numPr>
          <w:ilvl w:val="0"/>
          <w:numId w:val="1"/>
        </w:numPr>
      </w:pPr>
      <w:r>
        <w:t>Le code source à compléter est une base de travail, vous pouvez ajouter ou supprimer des objets.</w:t>
      </w:r>
    </w:p>
    <w:p w14:paraId="25FF178E" w14:textId="77777777" w:rsidR="00DE341D" w:rsidRDefault="00B650CE" w:rsidP="00DE341D">
      <w:pPr>
        <w:pStyle w:val="Par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14:paraId="463779F4" w14:textId="77777777" w:rsidR="00DE341D" w:rsidRDefault="00DE341D" w:rsidP="00DE341D">
      <w:pPr>
        <w:pStyle w:val="Par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14:paraId="594E5789" w14:textId="77777777" w:rsidR="00340A2D" w:rsidRDefault="00340A2D" w:rsidP="002B4C62">
      <w:pPr>
        <w:pStyle w:val="Pardeliste"/>
        <w:numPr>
          <w:ilvl w:val="0"/>
          <w:numId w:val="1"/>
        </w:numPr>
      </w:pPr>
      <w:r>
        <w:t>La plupart des exercices seront utiles pour le projet</w:t>
      </w:r>
      <w:r w:rsidR="00EF7E70">
        <w:t>.</w:t>
      </w:r>
    </w:p>
    <w:p w14:paraId="2D811111" w14:textId="77777777" w:rsidR="00EF7E70" w:rsidRDefault="00EF7E70" w:rsidP="00EF7E70"/>
    <w:p w14:paraId="4B787B0A" w14:textId="77777777" w:rsidR="007A11AB" w:rsidRDefault="003121AA" w:rsidP="003121AA">
      <w:pPr>
        <w:rPr>
          <w:noProof/>
        </w:rPr>
      </w:pPr>
      <w:r>
        <w:rPr>
          <w:noProof/>
        </w:rPr>
        <w:br w:type="page"/>
      </w:r>
    </w:p>
    <w:p w14:paraId="6814FB82" w14:textId="77777777"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14:paraId="08019202" w14:textId="77777777" w:rsidR="00260206" w:rsidRDefault="00260206" w:rsidP="00260206"/>
    <w:p w14:paraId="3F4AF9CB" w14:textId="77777777" w:rsidR="00260206" w:rsidRDefault="00295FB2" w:rsidP="00D22DC9">
      <w:pPr>
        <w:pStyle w:val="Titre2"/>
      </w:pPr>
      <w:bookmarkStart w:id="5" w:name="_Toc430965358"/>
      <w:r>
        <w:t>Exercices</w:t>
      </w:r>
      <w:bookmarkEnd w:id="5"/>
    </w:p>
    <w:p w14:paraId="3A5DBAE3" w14:textId="77777777" w:rsidR="00DB2F71" w:rsidRPr="00295FB2" w:rsidRDefault="00DB2F71" w:rsidP="00295FB2"/>
    <w:p w14:paraId="38D75DA6" w14:textId="77777777"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14:paraId="39307236" w14:textId="77777777"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14:paraId="129A5158" w14:textId="77777777" w:rsidR="00DB2F71" w:rsidRDefault="00DB2F71" w:rsidP="00DB2F71">
      <w:pPr>
        <w:pStyle w:val="Par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14:paraId="452F5AA2" w14:textId="77777777" w:rsidR="00DB2F71" w:rsidRDefault="004D0AA7" w:rsidP="00DB2F71">
      <w:pPr>
        <w:pStyle w:val="Par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14:paraId="44B4E57F" w14:textId="77777777" w:rsidR="008F16D5" w:rsidRPr="008F16D5" w:rsidRDefault="008F16D5" w:rsidP="008F16D5">
      <w:pPr>
        <w:pStyle w:val="Pardeliste"/>
        <w:numPr>
          <w:ilvl w:val="0"/>
          <w:numId w:val="11"/>
        </w:numPr>
        <w:rPr>
          <w:b/>
          <w:i/>
        </w:rPr>
      </w:pPr>
      <w:proofErr w:type="spellStart"/>
      <w:proofErr w:type="gramStart"/>
      <w:r w:rsidRPr="008F16D5">
        <w:rPr>
          <w:b/>
          <w:i/>
        </w:rPr>
        <w:t>void</w:t>
      </w:r>
      <w:proofErr w:type="spellEnd"/>
      <w:proofErr w:type="gramEnd"/>
      <w:r w:rsidRPr="008F16D5">
        <w:rPr>
          <w:b/>
          <w:i/>
        </w:rPr>
        <w:t xml:space="preserve"> </w:t>
      </w:r>
      <w:proofErr w:type="spellStart"/>
      <w:r w:rsidRPr="008F16D5">
        <w:rPr>
          <w:b/>
          <w:i/>
        </w:rPr>
        <w:t>setMessage</w:t>
      </w:r>
      <w:proofErr w:type="spellEnd"/>
      <w:r w:rsidRPr="008F16D5">
        <w:rPr>
          <w:b/>
          <w:i/>
        </w:rPr>
        <w:t>(String message)</w:t>
      </w:r>
    </w:p>
    <w:p w14:paraId="6AD52182" w14:textId="77777777" w:rsidR="008F16D5" w:rsidRPr="008F16D5" w:rsidRDefault="008F16D5" w:rsidP="008F16D5">
      <w:pPr>
        <w:pStyle w:val="Par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r w:rsidRPr="008F16D5">
        <w:rPr>
          <w:b/>
          <w:i/>
        </w:rPr>
        <w:t>)</w:t>
      </w:r>
    </w:p>
    <w:p w14:paraId="0D737968" w14:textId="77777777" w:rsidR="008F16D5" w:rsidRPr="00176F4F" w:rsidRDefault="008F16D5" w:rsidP="008F16D5">
      <w:pPr>
        <w:pStyle w:val="Pardeliste"/>
        <w:numPr>
          <w:ilvl w:val="0"/>
          <w:numId w:val="11"/>
        </w:numPr>
      </w:pPr>
      <w:proofErr w:type="spellStart"/>
      <w:proofErr w:type="gramStart"/>
      <w:r>
        <w:rPr>
          <w:b/>
          <w:i/>
        </w:rPr>
        <w:t>void</w:t>
      </w:r>
      <w:proofErr w:type="spellEnd"/>
      <w:proofErr w:type="gramEnd"/>
      <w:r>
        <w:rPr>
          <w:b/>
          <w:i/>
        </w:rPr>
        <w:t xml:space="preserve"> </w:t>
      </w:r>
      <w:proofErr w:type="spellStart"/>
      <w:r>
        <w:rPr>
          <w:b/>
          <w:i/>
        </w:rPr>
        <w:t>addListener</w:t>
      </w:r>
      <w:proofErr w:type="spellEnd"/>
      <w:r>
        <w:rPr>
          <w:b/>
          <w:i/>
        </w:rPr>
        <w:t>(</w:t>
      </w:r>
      <w:proofErr w:type="spellStart"/>
      <w:r>
        <w:rPr>
          <w:b/>
          <w:i/>
        </w:rPr>
        <w:t>IApplicationLogListener</w:t>
      </w:r>
      <w:proofErr w:type="spellEnd"/>
      <w:r>
        <w:rPr>
          <w:b/>
          <w:i/>
        </w:rPr>
        <w:t xml:space="preserve"> </w:t>
      </w:r>
      <w:proofErr w:type="spellStart"/>
      <w:r>
        <w:rPr>
          <w:b/>
          <w:i/>
        </w:rPr>
        <w:t>listener</w:t>
      </w:r>
      <w:proofErr w:type="spellEnd"/>
      <w:r>
        <w:rPr>
          <w:b/>
          <w:i/>
        </w:rPr>
        <w:t>)</w:t>
      </w:r>
    </w:p>
    <w:p w14:paraId="220543F4" w14:textId="77777777" w:rsidR="00176F4F" w:rsidRPr="008F16D5" w:rsidRDefault="00176F4F" w:rsidP="008F16D5">
      <w:pPr>
        <w:pStyle w:val="Par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14:paraId="3F0CB1D2" w14:textId="77777777" w:rsidR="008F16D5" w:rsidRDefault="008F16D5" w:rsidP="008F16D5">
      <w:pPr>
        <w:pStyle w:val="Pardeliste"/>
        <w:ind w:left="1440"/>
      </w:pPr>
    </w:p>
    <w:p w14:paraId="650E9862" w14:textId="77777777" w:rsidR="00547DBF" w:rsidRPr="00547DBF" w:rsidRDefault="004D0AA7" w:rsidP="00DB2F71">
      <w:pPr>
        <w:pStyle w:val="Par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14:paraId="7BF8D24C" w14:textId="77777777" w:rsidR="00547DBF" w:rsidRDefault="00547DBF" w:rsidP="00547DBF">
      <w:pPr>
        <w:pStyle w:val="Pardeliste"/>
        <w:numPr>
          <w:ilvl w:val="1"/>
          <w:numId w:val="9"/>
        </w:numPr>
      </w:pPr>
      <w:r>
        <w:t xml:space="preserve">La méthode </w:t>
      </w:r>
      <w:proofErr w:type="spellStart"/>
      <w:r w:rsidRPr="00547DBF">
        <w:rPr>
          <w:b/>
          <w:i/>
        </w:rPr>
        <w:t>setMessage</w:t>
      </w:r>
      <w:proofErr w:type="spellEnd"/>
      <w:r>
        <w:t xml:space="preserve"> sera abstraite</w:t>
      </w:r>
    </w:p>
    <w:p w14:paraId="13A8A0A1" w14:textId="77777777" w:rsidR="004D0AA7" w:rsidRDefault="004D0AA7" w:rsidP="004D0AA7">
      <w:pPr>
        <w:pStyle w:val="Par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14:paraId="4726ED12" w14:textId="77777777" w:rsidR="00EF7E70" w:rsidRPr="008F16D5" w:rsidRDefault="004D0AA7" w:rsidP="00DB2F71">
      <w:pPr>
        <w:pStyle w:val="Par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de </w:t>
      </w:r>
      <w:r w:rsidR="008F16D5">
        <w:t xml:space="preserve"> </w:t>
      </w:r>
      <w:proofErr w:type="spellStart"/>
      <w:r w:rsidR="00547DBF">
        <w:rPr>
          <w:b/>
          <w:i/>
        </w:rPr>
        <w:t>Abstract</w:t>
      </w:r>
      <w:r w:rsidR="008F16D5" w:rsidRPr="008F16D5">
        <w:rPr>
          <w:b/>
          <w:i/>
        </w:rPr>
        <w:t>ApplicationLog</w:t>
      </w:r>
      <w:proofErr w:type="spellEnd"/>
      <w:r w:rsidR="005E1668" w:rsidRPr="008F16D5">
        <w:rPr>
          <w:b/>
          <w:i/>
        </w:rPr>
        <w:t xml:space="preserve"> </w:t>
      </w:r>
    </w:p>
    <w:p w14:paraId="3B61A84D" w14:textId="77777777" w:rsidR="00DB2F71" w:rsidRDefault="008F16D5" w:rsidP="00DB2F71">
      <w:pPr>
        <w:pStyle w:val="Pardeliste"/>
        <w:numPr>
          <w:ilvl w:val="1"/>
          <w:numId w:val="9"/>
        </w:numPr>
      </w:pPr>
      <w:r>
        <w:t xml:space="preserve">Ces classes devront contenir un tableau de </w:t>
      </w:r>
      <w:proofErr w:type="spellStart"/>
      <w:r w:rsidRPr="008F16D5">
        <w:rPr>
          <w:b/>
          <w:i/>
        </w:rPr>
        <w:t>IApplicationLogListener</w:t>
      </w:r>
      <w:proofErr w:type="spellEnd"/>
      <w:r>
        <w:rPr>
          <w:b/>
          <w:i/>
        </w:rPr>
        <w:t xml:space="preserve"> </w:t>
      </w:r>
      <w:r>
        <w:t>(sous forme de collection)</w:t>
      </w:r>
    </w:p>
    <w:p w14:paraId="2C8266DE" w14:textId="77777777" w:rsidR="0059514E" w:rsidRDefault="0059514E" w:rsidP="00DB2F71">
      <w:pPr>
        <w:pStyle w:val="Par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de </w:t>
      </w:r>
      <w:proofErr w:type="spellStart"/>
      <w:r w:rsidRPr="008F16D5">
        <w:rPr>
          <w:b/>
          <w:i/>
        </w:rPr>
        <w:t>IApplicationLogListener</w:t>
      </w:r>
      <w:proofErr w:type="spellEnd"/>
      <w:r>
        <w:t xml:space="preserve"> et </w:t>
      </w:r>
      <w:r w:rsidR="0041213E">
        <w:t>conserver</w:t>
      </w:r>
      <w:r>
        <w:t xml:space="preserve"> le message</w:t>
      </w:r>
    </w:p>
    <w:p w14:paraId="21B124C6" w14:textId="77777777" w:rsidR="001924E7" w:rsidRPr="001924E7" w:rsidRDefault="004D0AA7" w:rsidP="0002265F">
      <w:pPr>
        <w:pStyle w:val="Par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14:paraId="23DC7668" w14:textId="77777777" w:rsidR="001924E7" w:rsidRDefault="001924E7" w:rsidP="001924E7">
      <w:pPr>
        <w:pStyle w:val="Pardeliste"/>
        <w:numPr>
          <w:ilvl w:val="1"/>
          <w:numId w:val="9"/>
        </w:numPr>
      </w:pPr>
      <w:proofErr w:type="gramStart"/>
      <w:r>
        <w:t>ajouter</w:t>
      </w:r>
      <w:proofErr w:type="gramEnd"/>
      <w:r>
        <w:t xml:space="preserve"> une méthode abstraite </w:t>
      </w:r>
      <w:proofErr w:type="spellStart"/>
      <w:r w:rsidRPr="001924E7">
        <w:rPr>
          <w:b/>
          <w:i/>
        </w:rPr>
        <w:t>void</w:t>
      </w:r>
      <w:proofErr w:type="spellEnd"/>
      <w:r w:rsidRPr="001924E7">
        <w:rPr>
          <w:b/>
          <w:i/>
        </w:rPr>
        <w:t xml:space="preserve"> </w:t>
      </w:r>
      <w:proofErr w:type="spellStart"/>
      <w:r w:rsidRPr="001924E7">
        <w:rPr>
          <w:b/>
          <w:i/>
        </w:rPr>
        <w:t>showMessage</w:t>
      </w:r>
      <w:proofErr w:type="spellEnd"/>
      <w:r w:rsidRPr="001924E7">
        <w:rPr>
          <w:b/>
          <w:i/>
        </w:rPr>
        <w:t>( )</w:t>
      </w:r>
      <w:r>
        <w:t xml:space="preserve">, cette méthode doit être accessible par les classe filles seulement. </w:t>
      </w:r>
    </w:p>
    <w:p w14:paraId="5BB72947" w14:textId="77777777" w:rsidR="0002265F" w:rsidRPr="007F5B6E" w:rsidRDefault="0002265F" w:rsidP="001924E7">
      <w:pPr>
        <w:pStyle w:val="Pardeliste"/>
        <w:numPr>
          <w:ilvl w:val="1"/>
          <w:numId w:val="9"/>
        </w:numPr>
      </w:pPr>
      <w:proofErr w:type="gramStart"/>
      <w:r>
        <w:t>la</w:t>
      </w:r>
      <w:proofErr w:type="gramEnd"/>
      <w:r>
        <w:t xml:space="preserve"> méthode </w:t>
      </w:r>
      <w:proofErr w:type="spellStart"/>
      <w:r w:rsidRPr="008F16D5">
        <w:rPr>
          <w:b/>
          <w:i/>
        </w:rPr>
        <w:t>void</w:t>
      </w:r>
      <w:proofErr w:type="spellEnd"/>
      <w:r w:rsidRPr="008F16D5">
        <w:rPr>
          <w:b/>
          <w:i/>
        </w:rPr>
        <w:t xml:space="preserve"> </w:t>
      </w:r>
      <w:proofErr w:type="spellStart"/>
      <w:r w:rsidRPr="008F16D5">
        <w:rPr>
          <w:b/>
          <w:i/>
        </w:rPr>
        <w:t>newMessage</w:t>
      </w:r>
      <w:proofErr w:type="spell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14:paraId="1CB77D29" w14:textId="77777777" w:rsidR="007F5B6E" w:rsidRDefault="004D0AA7" w:rsidP="007F5B6E">
      <w:pPr>
        <w:pStyle w:val="Pardeliste"/>
        <w:numPr>
          <w:ilvl w:val="0"/>
          <w:numId w:val="9"/>
        </w:numPr>
      </w:pPr>
      <w:r>
        <w:t>Compléter</w:t>
      </w:r>
      <w:r w:rsidR="007F5B6E">
        <w:t xml:space="preserve"> </w:t>
      </w:r>
      <w:r>
        <w:t xml:space="preserve">les </w:t>
      </w:r>
      <w:r w:rsidR="007F5B6E">
        <w:t xml:space="preserve">3 boites de dialogue dérivant de </w:t>
      </w:r>
      <w:proofErr w:type="spellStart"/>
      <w:r w:rsidR="007F5B6E" w:rsidRPr="007F5B6E">
        <w:rPr>
          <w:b/>
          <w:i/>
        </w:rPr>
        <w:t>AbstractApplicationMessageDialog</w:t>
      </w:r>
      <w:proofErr w:type="spellEnd"/>
      <w:r w:rsidR="007F5B6E">
        <w:rPr>
          <w:b/>
          <w:i/>
        </w:rPr>
        <w:t> </w:t>
      </w:r>
      <w:r w:rsidR="007F5B6E">
        <w:t>:</w:t>
      </w:r>
    </w:p>
    <w:p w14:paraId="464944BE" w14:textId="77777777" w:rsidR="007F5B6E" w:rsidRPr="000501B1" w:rsidRDefault="007F5B6E" w:rsidP="007F5B6E">
      <w:pPr>
        <w:pStyle w:val="Par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14:paraId="03DF055E" w14:textId="77777777" w:rsidR="007F5B6E" w:rsidRPr="000501B1" w:rsidRDefault="007F5B6E" w:rsidP="007F5B6E">
      <w:pPr>
        <w:pStyle w:val="Par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14:paraId="1DDDA08C" w14:textId="77777777" w:rsidR="001924E7" w:rsidRPr="006D09F6" w:rsidRDefault="007F5B6E" w:rsidP="006D09F6">
      <w:pPr>
        <w:pStyle w:val="Par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14:paraId="5A64D394" w14:textId="77777777" w:rsidR="0002265F" w:rsidRDefault="0002265F" w:rsidP="00DB2F71">
      <w:pPr>
        <w:pStyle w:val="Titre3"/>
      </w:pPr>
    </w:p>
    <w:p w14:paraId="6915C1DC" w14:textId="77777777" w:rsidR="00410DF4" w:rsidRPr="00410DF4" w:rsidRDefault="00410DF4" w:rsidP="000A1783">
      <w:pPr>
        <w:pStyle w:val="Titre3"/>
      </w:pPr>
      <w:bookmarkStart w:id="7" w:name="_Toc430965360"/>
      <w:r>
        <w:t>Exercice 2 : </w:t>
      </w:r>
      <w:r w:rsidR="00DB2F71">
        <w:t>Collection</w:t>
      </w:r>
      <w:r w:rsidR="0002265F">
        <w:t>s</w:t>
      </w:r>
      <w:bookmarkEnd w:id="7"/>
    </w:p>
    <w:p w14:paraId="02BB00BF" w14:textId="77777777" w:rsidR="00884990" w:rsidRDefault="00DB2F71" w:rsidP="0002265F">
      <w:r>
        <w:t>Créer une table de logs</w:t>
      </w:r>
      <w:r w:rsidR="00884990">
        <w:t xml:space="preserve"> </w:t>
      </w:r>
      <w:proofErr w:type="spellStart"/>
      <w:r w:rsidR="00884990" w:rsidRPr="0002265F">
        <w:rPr>
          <w:b/>
          <w:i/>
        </w:rPr>
        <w:t>ApplicationLogs</w:t>
      </w:r>
      <w:proofErr w:type="spellEnd"/>
    </w:p>
    <w:p w14:paraId="5B186179" w14:textId="77777777" w:rsidR="00DB2F71" w:rsidRDefault="00884990" w:rsidP="0002265F">
      <w:pPr>
        <w:pStyle w:val="Par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de </w:t>
      </w:r>
      <w:proofErr w:type="spellStart"/>
      <w:r w:rsidR="00F86913" w:rsidRPr="008F16D5">
        <w:rPr>
          <w:b/>
          <w:i/>
        </w:rPr>
        <w:t>IApplicationLog</w:t>
      </w:r>
      <w:proofErr w:type="spellEnd"/>
    </w:p>
    <w:p w14:paraId="516040BD" w14:textId="77777777" w:rsidR="00884990" w:rsidRPr="00884990" w:rsidRDefault="00884990" w:rsidP="0002265F">
      <w:pPr>
        <w:pStyle w:val="Pardeliste"/>
        <w:numPr>
          <w:ilvl w:val="0"/>
          <w:numId w:val="10"/>
        </w:numPr>
      </w:pPr>
      <w:r>
        <w:t xml:space="preserve">Implémenter les fonctions </w:t>
      </w:r>
      <w:r w:rsidR="00EE4DD4">
        <w:t>suivante</w:t>
      </w:r>
      <w:r w:rsidR="00A41E61">
        <w:t>s</w:t>
      </w:r>
      <w:r w:rsidR="00EE4DD4">
        <w:t xml:space="preserve"> permettant de catégoriser les erreurs</w:t>
      </w:r>
    </w:p>
    <w:p w14:paraId="74A08513" w14:textId="77777777" w:rsidR="00884990" w:rsidRPr="00884990" w:rsidRDefault="00884990" w:rsidP="0002265F">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14:paraId="4D1E11C1" w14:textId="77777777" w:rsidR="00884990" w:rsidRPr="00884990" w:rsidRDefault="00884990" w:rsidP="0002265F">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14:paraId="159BE9AA" w14:textId="77777777" w:rsidR="00A2429C" w:rsidRPr="00C65133" w:rsidRDefault="00884990" w:rsidP="00A2429C">
      <w:pPr>
        <w:pStyle w:val="Par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r w:rsidRPr="00884990">
        <w:rPr>
          <w:b/>
          <w:i/>
        </w:rPr>
        <w:t>)</w:t>
      </w:r>
    </w:p>
    <w:p w14:paraId="195FDC5A" w14:textId="77777777" w:rsidR="00EF7E70" w:rsidRDefault="00EF7E70" w:rsidP="00A2429C"/>
    <w:p w14:paraId="0D952803" w14:textId="77777777"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14:paraId="2E2CC139" w14:textId="77777777" w:rsidR="00FF6C3C" w:rsidRDefault="00FF6C3C" w:rsidP="00FF6C3C">
      <w:pPr>
        <w:pStyle w:val="Par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05FD8226" w14:textId="77777777" w:rsidR="00FF6C3C" w:rsidRDefault="00FF6C3C" w:rsidP="00FF6C3C">
      <w:pPr>
        <w:pStyle w:val="Par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14:paraId="6976A87F" w14:textId="77777777" w:rsidR="00FF6C3C" w:rsidRPr="00FF6C3C" w:rsidRDefault="00FF6C3C" w:rsidP="00FF6C3C">
      <w:pPr>
        <w:pStyle w:val="Par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14:paraId="082AEEED" w14:textId="77777777" w:rsidR="00FF6C3C" w:rsidRPr="00FF6C3C" w:rsidRDefault="00FF6C3C" w:rsidP="00FF6C3C">
      <w:pPr>
        <w:pStyle w:val="Par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14:paraId="721CA4F4" w14:textId="77777777" w:rsidR="00C65133" w:rsidRPr="00C65133" w:rsidRDefault="00C65133" w:rsidP="00C65133"/>
    <w:p w14:paraId="4FF120F2" w14:textId="77777777" w:rsidR="00295FB2" w:rsidRDefault="00FC6207" w:rsidP="00FC6207">
      <w:pPr>
        <w:pStyle w:val="Titre2"/>
      </w:pPr>
      <w:bookmarkStart w:id="9" w:name="_Toc430965362"/>
      <w:r>
        <w:lastRenderedPageBreak/>
        <w:t>Aide</w:t>
      </w:r>
      <w:bookmarkEnd w:id="9"/>
    </w:p>
    <w:p w14:paraId="7089CAF0" w14:textId="77777777" w:rsidR="0064617C" w:rsidRPr="0064617C" w:rsidRDefault="0064617C" w:rsidP="001736EB">
      <w:pPr>
        <w:pStyle w:val="Pardeliste"/>
        <w:numPr>
          <w:ilvl w:val="0"/>
          <w:numId w:val="12"/>
        </w:numPr>
      </w:pPr>
      <w:r>
        <w:t xml:space="preserve">Operateur </w:t>
      </w:r>
      <w:proofErr w:type="spellStart"/>
      <w:r w:rsidRPr="0064617C">
        <w:rPr>
          <w:b/>
          <w:i/>
        </w:rPr>
        <w:t>instanceof</w:t>
      </w:r>
      <w:proofErr w:type="spellEnd"/>
    </w:p>
    <w:p w14:paraId="713B5005" w14:textId="77777777" w:rsidR="00FC6207" w:rsidRPr="0064617C" w:rsidRDefault="001736EB" w:rsidP="001736EB">
      <w:pPr>
        <w:pStyle w:val="Pardeliste"/>
        <w:numPr>
          <w:ilvl w:val="0"/>
          <w:numId w:val="12"/>
        </w:numPr>
        <w:rPr>
          <w:rStyle w:val="Lienhypertexte"/>
          <w:color w:val="auto"/>
          <w:u w:val="none"/>
        </w:rPr>
      </w:pPr>
      <w:proofErr w:type="spellStart"/>
      <w:r w:rsidRPr="001736EB">
        <w:rPr>
          <w:b/>
          <w:i/>
        </w:rPr>
        <w:t>JOptionPane</w:t>
      </w:r>
      <w:proofErr w:type="spellEnd"/>
      <w:r w:rsidRPr="001736EB">
        <w:rPr>
          <w:b/>
          <w:i/>
        </w:rPr>
        <w:t> </w:t>
      </w:r>
      <w:r>
        <w:t xml:space="preserve">: </w:t>
      </w:r>
      <w:hyperlink r:id="rId20" w:history="1">
        <w:r w:rsidRPr="00F929EC">
          <w:rPr>
            <w:rStyle w:val="Lienhypertexte"/>
          </w:rPr>
          <w:t>https://openclassrooms.com/courses/apprenez-a-programmer-en-java/les-menus-et-boites-de-dialogue</w:t>
        </w:r>
      </w:hyperlink>
    </w:p>
    <w:p w14:paraId="0B79D352" w14:textId="77777777" w:rsidR="00295FB2" w:rsidRDefault="00295FB2" w:rsidP="00295FB2"/>
    <w:p w14:paraId="5BAC9BDF" w14:textId="77777777" w:rsidR="00295FB2" w:rsidRDefault="00295FB2" w:rsidP="00D22DC9">
      <w:pPr>
        <w:pStyle w:val="Titre2"/>
      </w:pPr>
      <w:bookmarkStart w:id="10" w:name="_Toc430965363"/>
      <w:r>
        <w:t>Rapport</w:t>
      </w:r>
      <w:bookmarkEnd w:id="10"/>
    </w:p>
    <w:p w14:paraId="07E4A4DD" w14:textId="77777777" w:rsidR="001D0CCB" w:rsidRDefault="001D0CCB" w:rsidP="001D0CCB"/>
    <w:p w14:paraId="69956682" w14:textId="77777777" w:rsidR="001D0CCB" w:rsidRDefault="001D0CCB" w:rsidP="001D0CCB">
      <w:pPr>
        <w:pStyle w:val="Titre3"/>
      </w:pPr>
      <w:bookmarkStart w:id="11" w:name="_Toc430965364"/>
      <w:r>
        <w:t>Description des travaux</w:t>
      </w:r>
      <w:bookmarkEnd w:id="11"/>
    </w:p>
    <w:p w14:paraId="64449E17" w14:textId="77777777" w:rsidR="00AC22E4" w:rsidRDefault="00AC22E4" w:rsidP="00AC22E4">
      <w:r>
        <w:t>Pour ce TP il nous a été demandé de compléter diverses classes de manière à rendre l’application opérationnelle (beaucoup d’erreur était présente au début, surtout des vides, que l’on a remplis).</w:t>
      </w:r>
    </w:p>
    <w:p w14:paraId="3771D69C" w14:textId="77777777" w:rsidR="00AC22E4" w:rsidRDefault="00AC22E4" w:rsidP="00AC22E4">
      <w:r>
        <w:t xml:space="preserve">Ce TP nous </w:t>
      </w:r>
      <w:proofErr w:type="gramStart"/>
      <w:r>
        <w:t>as</w:t>
      </w:r>
      <w:proofErr w:type="gramEnd"/>
      <w:r>
        <w:t xml:space="preserve"> demandé de nombreuses connaissances acquises l’année passée (l’héritage, les interfaces graphique, les interfaces …) et nous a permis de consolider nos compétences.</w:t>
      </w:r>
    </w:p>
    <w:p w14:paraId="2542FAFC" w14:textId="77777777" w:rsidR="00AC22E4" w:rsidRDefault="00AC22E4" w:rsidP="00AC22E4">
      <w:r>
        <w:t xml:space="preserve">Ainsi dans l’exercice un nous </w:t>
      </w:r>
      <w:proofErr w:type="gramStart"/>
      <w:r>
        <w:t>avons</w:t>
      </w:r>
      <w:proofErr w:type="gramEnd"/>
      <w:r>
        <w:t xml:space="preserve"> complété diverses classes du package </w:t>
      </w:r>
      <w:proofErr w:type="spellStart"/>
      <w:r>
        <w:t>edu.iut.app</w:t>
      </w:r>
      <w:proofErr w:type="spellEnd"/>
      <w:r>
        <w:t xml:space="preserve"> afin de rendre utilisable les </w:t>
      </w:r>
      <w:proofErr w:type="spellStart"/>
      <w:r>
        <w:t>listeners</w:t>
      </w:r>
      <w:proofErr w:type="spellEnd"/>
      <w:r>
        <w:t xml:space="preserve"> qui nous serviront plus tard à gérer les erreurs. L’exercice deux était la suite logique de l’exercice un, il nous demandait de compléter des fonctions permettant d’obtenir de trier les messages suivant leur type (info, warning ou </w:t>
      </w:r>
      <w:proofErr w:type="spellStart"/>
      <w:r>
        <w:t>error</w:t>
      </w:r>
      <w:proofErr w:type="spellEnd"/>
      <w:r>
        <w:t>).</w:t>
      </w:r>
    </w:p>
    <w:p w14:paraId="15A366FF" w14:textId="77777777" w:rsidR="00AC22E4" w:rsidRDefault="00AC22E4" w:rsidP="00AC22E4">
      <w:r>
        <w:t>L’exercice trois nous a quant à lui permis d’implémenter une interface graphique représentant un agenda avec trois vues différentes : les jours, les semaines et les mois.</w:t>
      </w:r>
    </w:p>
    <w:p w14:paraId="238A7A38" w14:textId="77777777" w:rsidR="001D0CCB" w:rsidRDefault="001D0CCB" w:rsidP="001D0CCB">
      <w:pPr>
        <w:pStyle w:val="Titre3"/>
      </w:pPr>
    </w:p>
    <w:p w14:paraId="127F8CE4" w14:textId="77777777" w:rsidR="001D0CCB" w:rsidRDefault="001D0CCB" w:rsidP="001D0CCB">
      <w:pPr>
        <w:pStyle w:val="Titre3"/>
      </w:pPr>
      <w:bookmarkStart w:id="12" w:name="_Toc430965365"/>
      <w:r>
        <w:t>Difficultés rencontrées</w:t>
      </w:r>
      <w:bookmarkEnd w:id="12"/>
    </w:p>
    <w:p w14:paraId="7CA7277B" w14:textId="77777777" w:rsidR="00AC22E4" w:rsidRDefault="00AC22E4" w:rsidP="00AC22E4">
      <w:r>
        <w:t xml:space="preserve">Nous avons rencontré quelques difficultés au commencement du TP, en effet la taille du projet déjà en place nous a freinés dans notre progression. Nous avons dû réfléchir longuement à la manière dont le programme de base était construit, </w:t>
      </w:r>
      <w:proofErr w:type="gramStart"/>
      <w:r>
        <w:t>quel classe</w:t>
      </w:r>
      <w:proofErr w:type="gramEnd"/>
      <w:r>
        <w:t xml:space="preserve"> interagissait avec une autre, </w:t>
      </w:r>
      <w:proofErr w:type="spellStart"/>
      <w:r>
        <w:t>etc</w:t>
      </w:r>
      <w:proofErr w:type="spellEnd"/>
    </w:p>
    <w:p w14:paraId="424CB270" w14:textId="33A2A008" w:rsidR="007F2214" w:rsidRPr="00F223C8" w:rsidRDefault="00AC22E4" w:rsidP="00AC22E4">
      <w:pPr>
        <w:rPr>
          <w:noProof/>
        </w:rPr>
      </w:pPr>
      <w:r>
        <w:t xml:space="preserve">La principale difficulté est venue de l’exercice trois, dans lequel il nous était demandé d’implémenter trois vues, de créer un </w:t>
      </w:r>
      <w:proofErr w:type="spellStart"/>
      <w:r>
        <w:t>layout</w:t>
      </w:r>
      <w:proofErr w:type="spellEnd"/>
      <w:r>
        <w:t xml:space="preserve"> gérant ces trois vues, une classe </w:t>
      </w:r>
      <w:proofErr w:type="spellStart"/>
      <w:r>
        <w:rPr>
          <w:i/>
        </w:rPr>
        <w:t>factory</w:t>
      </w:r>
      <w:proofErr w:type="spellEnd"/>
      <w:r>
        <w:t xml:space="preserve">, et un panel gérant les vues. En effet nous avons pu constater que ces classes étaient déjà pour la plupart complète dans le programme de base, ce qui nous a intrigués. Nous avons donc complété l’existant comme nous le pouvions, en rajoutant par exemple dans la classe </w:t>
      </w:r>
      <w:proofErr w:type="spellStart"/>
      <w:r w:rsidRPr="007B1567">
        <w:rPr>
          <w:i/>
        </w:rPr>
        <w:t>MonthPanel</w:t>
      </w:r>
      <w:proofErr w:type="spellEnd"/>
      <w:r>
        <w:t xml:space="preserve"> un code permettant de trouver le premier jour du mois actuel et d’élaborer la vue à partir de celui-ci.</w:t>
      </w:r>
      <w:bookmarkStart w:id="13" w:name="_GoBack"/>
      <w:bookmarkEnd w:id="13"/>
      <w:r w:rsidR="007F2214" w:rsidRPr="00F223C8">
        <w:rPr>
          <w:noProof/>
        </w:rPr>
        <w:br w:type="page"/>
      </w:r>
    </w:p>
    <w:p w14:paraId="13664197" w14:textId="77777777" w:rsidR="007F2214" w:rsidRPr="00F223C8" w:rsidRDefault="007F2214" w:rsidP="007F2214">
      <w:pPr>
        <w:rPr>
          <w:noProof/>
        </w:rPr>
      </w:pPr>
    </w:p>
    <w:p w14:paraId="54EEFB98" w14:textId="77777777" w:rsidR="00925F56" w:rsidRDefault="00925F56" w:rsidP="00925F56">
      <w:pPr>
        <w:pStyle w:val="Titre1"/>
        <w:rPr>
          <w:noProof/>
        </w:rPr>
      </w:pPr>
      <w:bookmarkStart w:id="14" w:name="_Toc430965366"/>
      <w:r w:rsidRPr="00F223C8">
        <w:rPr>
          <w:noProof/>
        </w:rPr>
        <w:t>TD/TP 2 –</w:t>
      </w:r>
      <w:r w:rsidR="00F223C8" w:rsidRPr="00F223C8">
        <w:rPr>
          <w:noProof/>
        </w:rPr>
        <w:t xml:space="preserve"> Gestion des erreurs, tests &amp; bonnes pratiques</w:t>
      </w:r>
      <w:bookmarkEnd w:id="14"/>
    </w:p>
    <w:p w14:paraId="6F36E9D5" w14:textId="77777777" w:rsidR="00260206" w:rsidRDefault="00260206" w:rsidP="00D22DC9">
      <w:pPr>
        <w:pStyle w:val="Titre2"/>
      </w:pPr>
    </w:p>
    <w:p w14:paraId="28B574A2" w14:textId="77777777" w:rsidR="001D0CCB" w:rsidRDefault="001D0CCB" w:rsidP="00D22DC9">
      <w:pPr>
        <w:pStyle w:val="Titre2"/>
      </w:pPr>
      <w:bookmarkStart w:id="15" w:name="_Toc430965367"/>
      <w:r>
        <w:t>Exercices</w:t>
      </w:r>
      <w:bookmarkEnd w:id="15"/>
    </w:p>
    <w:p w14:paraId="54484630" w14:textId="77777777" w:rsidR="008C43F9" w:rsidRDefault="008C43F9" w:rsidP="00533439"/>
    <w:p w14:paraId="73B98962" w14:textId="77777777" w:rsidR="008C43F9" w:rsidRDefault="00FD6EA4" w:rsidP="001D0CCB">
      <w:pPr>
        <w:pStyle w:val="Titre3"/>
        <w:rPr>
          <w:i/>
        </w:rPr>
      </w:pPr>
      <w:bookmarkStart w:id="16" w:name="_Toc430965368"/>
      <w:r>
        <w:t xml:space="preserve">Exercice </w:t>
      </w:r>
      <w:r w:rsidR="000A1783">
        <w:t>1</w:t>
      </w:r>
      <w:r>
        <w:t xml:space="preserve"> : </w:t>
      </w:r>
      <w:r w:rsidR="008C43F9">
        <w:t xml:space="preserve">Tests unitaires et </w:t>
      </w:r>
      <w:r w:rsidR="008C43F9" w:rsidRPr="00533439">
        <w:rPr>
          <w:i/>
        </w:rPr>
        <w:t>debugger</w:t>
      </w:r>
      <w:bookmarkEnd w:id="16"/>
    </w:p>
    <w:p w14:paraId="2FD86EA9" w14:textId="77777777" w:rsidR="004F3E14" w:rsidRDefault="000A1783" w:rsidP="004F3E14">
      <w:pPr>
        <w:pStyle w:val="Pardeliste"/>
        <w:numPr>
          <w:ilvl w:val="0"/>
          <w:numId w:val="18"/>
        </w:numPr>
      </w:pPr>
      <w:r>
        <w:t>Pour chaq</w:t>
      </w:r>
      <w:r w:rsidR="00CD67CA">
        <w:t>ue classe ‘non graphique’ du TP</w:t>
      </w:r>
      <w:r>
        <w:t xml:space="preserve">, créer un test unitaire. </w:t>
      </w:r>
    </w:p>
    <w:p w14:paraId="1D1A1F31" w14:textId="77777777" w:rsidR="000A1783" w:rsidRPr="000A1783" w:rsidRDefault="000A1783" w:rsidP="004F3E14">
      <w:pPr>
        <w:pStyle w:val="Pardeliste"/>
        <w:numPr>
          <w:ilvl w:val="0"/>
          <w:numId w:val="18"/>
        </w:numPr>
      </w:pPr>
      <w:r>
        <w:t>A l’aide du débugger, trouve</w:t>
      </w:r>
      <w:r w:rsidR="00174ABD">
        <w:t>r</w:t>
      </w:r>
      <w:r>
        <w:t xml:space="preserve"> l’(es) erreur(s) introduite(s) dans le code du TP2.</w:t>
      </w:r>
    </w:p>
    <w:p w14:paraId="0E2B4D75" w14:textId="77777777" w:rsidR="008C43F9" w:rsidRDefault="008C43F9" w:rsidP="00533439"/>
    <w:p w14:paraId="2E472CE4" w14:textId="77777777" w:rsidR="000A1783" w:rsidRDefault="000A1783" w:rsidP="000A1783">
      <w:pPr>
        <w:pStyle w:val="Titre3"/>
      </w:pPr>
      <w:bookmarkStart w:id="17" w:name="_Toc430965369"/>
      <w:r>
        <w:t>Exercice 2 : Internationalisation</w:t>
      </w:r>
      <w:bookmarkEnd w:id="17"/>
    </w:p>
    <w:p w14:paraId="7B91E0D2" w14:textId="77777777"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14:paraId="266AC8C2" w14:textId="77777777" w:rsidR="000A1783" w:rsidRDefault="000A1783" w:rsidP="00533439"/>
    <w:p w14:paraId="69A486AD" w14:textId="77777777" w:rsidR="00533439" w:rsidRDefault="00FD6EA4" w:rsidP="001D0CCB">
      <w:pPr>
        <w:pStyle w:val="Titre3"/>
      </w:pPr>
      <w:bookmarkStart w:id="18" w:name="_Toc430965370"/>
      <w:r>
        <w:t xml:space="preserve">Exercice 3 : </w:t>
      </w:r>
      <w:r w:rsidR="00533439">
        <w:t>Gestion des erreurs</w:t>
      </w:r>
      <w:r w:rsidR="00E361B1">
        <w:t xml:space="preserve"> (Exceptions)</w:t>
      </w:r>
      <w:bookmarkEnd w:id="18"/>
    </w:p>
    <w:p w14:paraId="67CF90A2" w14:textId="77777777" w:rsidR="00533439" w:rsidRDefault="000A1783" w:rsidP="00533439">
      <w:pPr>
        <w:pStyle w:val="Par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14:paraId="20EC855F" w14:textId="77777777" w:rsidR="00AD46FF" w:rsidRPr="00AD46FF" w:rsidRDefault="00AD46FF" w:rsidP="00533439">
      <w:pPr>
        <w:pStyle w:val="Par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14:paraId="2CC56448" w14:textId="77777777" w:rsidR="005E1668" w:rsidRDefault="005E1668" w:rsidP="005E1668"/>
    <w:p w14:paraId="2BA4DEAC" w14:textId="77777777" w:rsidR="005E1668" w:rsidRDefault="008C3C62" w:rsidP="001D0CCB">
      <w:pPr>
        <w:pStyle w:val="Titre3"/>
      </w:pPr>
      <w:bookmarkStart w:id="19" w:name="_Toc430965371"/>
      <w:r>
        <w:t>Exercice 4</w:t>
      </w:r>
      <w:r w:rsidR="00FD6EA4">
        <w:t xml:space="preserve"> : </w:t>
      </w:r>
      <w:r w:rsidR="005E1668">
        <w:t>GUI – Changer la langue d’une application</w:t>
      </w:r>
      <w:bookmarkEnd w:id="19"/>
    </w:p>
    <w:p w14:paraId="6EFF2F05" w14:textId="77777777"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14:paraId="4EBBB80B" w14:textId="77777777" w:rsidR="001D0CCB" w:rsidRDefault="001D0CCB" w:rsidP="001D0CCB"/>
    <w:p w14:paraId="12906720" w14:textId="77777777" w:rsidR="000A1783" w:rsidRDefault="008C3C62" w:rsidP="000A1783">
      <w:pPr>
        <w:pStyle w:val="Titre3"/>
      </w:pPr>
      <w:bookmarkStart w:id="20" w:name="_Toc430965372"/>
      <w:r>
        <w:t>Exercice 5</w:t>
      </w:r>
      <w:r w:rsidR="000A1783">
        <w:t> : Créer sa bibliothèque &amp; construire un livrable</w:t>
      </w:r>
      <w:bookmarkEnd w:id="20"/>
    </w:p>
    <w:p w14:paraId="48D0E408" w14:textId="77777777"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14:paraId="10C8E399" w14:textId="77777777"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14:paraId="05D00C26" w14:textId="77777777" w:rsidR="001D0CCB" w:rsidRDefault="001D0CCB" w:rsidP="001D0CCB"/>
    <w:p w14:paraId="196EBDB0" w14:textId="77777777" w:rsidR="001D0CCB" w:rsidRDefault="001D0CCB" w:rsidP="00D22DC9">
      <w:pPr>
        <w:pStyle w:val="Titre2"/>
      </w:pPr>
      <w:bookmarkStart w:id="21" w:name="_Toc430965373"/>
      <w:r>
        <w:t>Rapport</w:t>
      </w:r>
      <w:bookmarkEnd w:id="21"/>
    </w:p>
    <w:p w14:paraId="486FBF09" w14:textId="77777777" w:rsidR="001D0CCB" w:rsidRDefault="001D0CCB" w:rsidP="001D0CCB"/>
    <w:p w14:paraId="02009BA8" w14:textId="77777777" w:rsidR="001D0CCB" w:rsidRDefault="001D0CCB" w:rsidP="001D0CCB">
      <w:pPr>
        <w:pStyle w:val="Titre3"/>
      </w:pPr>
      <w:bookmarkStart w:id="22" w:name="_Toc430965374"/>
      <w:r>
        <w:t>Description des travaux</w:t>
      </w:r>
      <w:bookmarkEnd w:id="22"/>
    </w:p>
    <w:p w14:paraId="6C603845" w14:textId="77777777" w:rsidR="001D0CCB" w:rsidRDefault="001D0CCB" w:rsidP="001D0CCB">
      <w:pPr>
        <w:pStyle w:val="Titre3"/>
      </w:pPr>
    </w:p>
    <w:p w14:paraId="425BB0C5" w14:textId="77777777" w:rsidR="001D0CCB" w:rsidRDefault="001D0CCB" w:rsidP="001D0CCB">
      <w:pPr>
        <w:pStyle w:val="Titre3"/>
      </w:pPr>
      <w:bookmarkStart w:id="23" w:name="_Toc430965375"/>
      <w:r>
        <w:t>Difficultés rencontrées</w:t>
      </w:r>
      <w:bookmarkEnd w:id="23"/>
    </w:p>
    <w:p w14:paraId="52995027" w14:textId="77777777" w:rsidR="001D0CCB" w:rsidRPr="001D0CCB" w:rsidRDefault="001D0CCB" w:rsidP="001D0CCB"/>
    <w:p w14:paraId="5EA4D929" w14:textId="77777777" w:rsidR="00260206" w:rsidRDefault="00260206" w:rsidP="00260206"/>
    <w:p w14:paraId="752BD06F" w14:textId="77777777" w:rsidR="00260206" w:rsidRPr="00260206" w:rsidRDefault="00260206" w:rsidP="00D22DC9">
      <w:pPr>
        <w:pStyle w:val="Titre2"/>
      </w:pPr>
    </w:p>
    <w:p w14:paraId="2CE82AA9" w14:textId="77777777" w:rsidR="00533439" w:rsidRPr="00533439" w:rsidRDefault="00533439" w:rsidP="00533439"/>
    <w:p w14:paraId="61B96471" w14:textId="77777777" w:rsidR="007F2214" w:rsidRPr="00F223C8" w:rsidRDefault="00A16B4B">
      <w:r>
        <w:br w:type="page"/>
      </w:r>
    </w:p>
    <w:p w14:paraId="204F3518" w14:textId="77777777" w:rsidR="00925F56" w:rsidRDefault="00925F56" w:rsidP="00925F56">
      <w:pPr>
        <w:pStyle w:val="Titre1"/>
        <w:rPr>
          <w:i/>
          <w:noProof/>
        </w:rPr>
      </w:pPr>
      <w:bookmarkStart w:id="24"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4"/>
    </w:p>
    <w:p w14:paraId="19B49EBB" w14:textId="77777777" w:rsidR="00762249" w:rsidRDefault="00762249" w:rsidP="00762249"/>
    <w:p w14:paraId="413A2A93" w14:textId="77777777" w:rsidR="001D0CCB" w:rsidRPr="001D0CCB" w:rsidRDefault="001D0CCB" w:rsidP="00D22DC9">
      <w:pPr>
        <w:pStyle w:val="Titre2"/>
      </w:pPr>
      <w:bookmarkStart w:id="25" w:name="_Toc430965377"/>
      <w:r>
        <w:t>Exercices</w:t>
      </w:r>
      <w:bookmarkEnd w:id="25"/>
    </w:p>
    <w:p w14:paraId="6F801D8B" w14:textId="77777777" w:rsidR="00D24305" w:rsidRDefault="00D24305" w:rsidP="00D24305">
      <w:pPr>
        <w:pStyle w:val="Titre3"/>
      </w:pPr>
    </w:p>
    <w:p w14:paraId="20FA5D07" w14:textId="77777777" w:rsidR="00D24305" w:rsidRDefault="00D24305" w:rsidP="00D24305">
      <w:pPr>
        <w:pStyle w:val="Titre3"/>
      </w:pPr>
      <w:bookmarkStart w:id="26" w:name="_Toc430965378"/>
      <w:r>
        <w:t>Exercice 0</w:t>
      </w:r>
      <w:bookmarkEnd w:id="26"/>
    </w:p>
    <w:p w14:paraId="3FCF8F03" w14:textId="77777777"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14:paraId="18AE4C25" w14:textId="77777777" w:rsidR="00D24305" w:rsidRDefault="00D24305" w:rsidP="00D24305"/>
    <w:p w14:paraId="71ABEA0D" w14:textId="77777777" w:rsidR="00DC25D3" w:rsidRDefault="00FD6EA4" w:rsidP="001D0CCB">
      <w:pPr>
        <w:pStyle w:val="Titre3"/>
      </w:pPr>
      <w:bookmarkStart w:id="27" w:name="_Toc430965379"/>
      <w:r>
        <w:t xml:space="preserve">Exercice 1 : </w:t>
      </w:r>
      <w:r w:rsidR="00A04B36">
        <w:t>Généricité</w:t>
      </w:r>
      <w:r w:rsidR="00DC25D3">
        <w:t xml:space="preserve"> – Création d’un lecteur d’arguments</w:t>
      </w:r>
      <w:bookmarkEnd w:id="27"/>
      <w:r w:rsidR="00DC25D3">
        <w:t xml:space="preserve"> </w:t>
      </w:r>
    </w:p>
    <w:p w14:paraId="6B3EE0EB" w14:textId="77777777" w:rsidR="00C54988" w:rsidRPr="00C54988" w:rsidRDefault="00DC25D3" w:rsidP="007D3180">
      <w:pPr>
        <w:pStyle w:val="Par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14:paraId="66477C4C" w14:textId="77777777" w:rsidR="000B5741" w:rsidRPr="007D3180" w:rsidRDefault="000B5741" w:rsidP="007D3180">
      <w:pPr>
        <w:pStyle w:val="Par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14:paraId="5F786339" w14:textId="77777777" w:rsidR="00A872C4" w:rsidRPr="007D3180" w:rsidRDefault="0088622B" w:rsidP="007D3180">
      <w:pPr>
        <w:pStyle w:val="Par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14:paraId="288365F6" w14:textId="77777777" w:rsidR="001C7146" w:rsidRDefault="001C7146" w:rsidP="00A04B36"/>
    <w:p w14:paraId="53EB698E" w14:textId="77777777" w:rsidR="00DC25D3" w:rsidRDefault="00FD6EA4" w:rsidP="001D0CCB">
      <w:pPr>
        <w:pStyle w:val="Titre3"/>
        <w:rPr>
          <w:b/>
          <w:i/>
        </w:rPr>
      </w:pPr>
      <w:bookmarkStart w:id="28"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8"/>
      <w:proofErr w:type="spellEnd"/>
    </w:p>
    <w:p w14:paraId="093D489A" w14:textId="77777777" w:rsidR="00FF1E0F" w:rsidRDefault="00FF1E0F" w:rsidP="00FF1E0F">
      <w:pPr>
        <w:pStyle w:val="Pardeliste"/>
        <w:numPr>
          <w:ilvl w:val="0"/>
          <w:numId w:val="24"/>
        </w:numPr>
      </w:pPr>
      <w:r>
        <w:t>Créer les classes :</w:t>
      </w:r>
    </w:p>
    <w:p w14:paraId="0F16F186" w14:textId="77777777" w:rsidR="00FF1E0F" w:rsidRDefault="00FF1E0F" w:rsidP="00FF1E0F">
      <w:pPr>
        <w:pStyle w:val="Pardeliste"/>
        <w:numPr>
          <w:ilvl w:val="1"/>
          <w:numId w:val="25"/>
        </w:numPr>
      </w:pPr>
      <w:r>
        <w:t xml:space="preserve">Person, </w:t>
      </w:r>
    </w:p>
    <w:p w14:paraId="7E3C5048" w14:textId="77777777" w:rsidR="00FF1E0F" w:rsidRDefault="00FF1E0F" w:rsidP="00FF1E0F">
      <w:pPr>
        <w:pStyle w:val="Pardeliste"/>
        <w:numPr>
          <w:ilvl w:val="1"/>
          <w:numId w:val="25"/>
        </w:numPr>
      </w:pPr>
      <w:proofErr w:type="spellStart"/>
      <w:r>
        <w:t>Classroom</w:t>
      </w:r>
      <w:proofErr w:type="spellEnd"/>
      <w:r>
        <w:t xml:space="preserve">, </w:t>
      </w:r>
    </w:p>
    <w:p w14:paraId="6AE0D99B" w14:textId="77777777" w:rsidR="00FF1E0F" w:rsidRDefault="00FF1E0F" w:rsidP="00FF1E0F">
      <w:pPr>
        <w:pStyle w:val="Pardeliste"/>
        <w:numPr>
          <w:ilvl w:val="1"/>
          <w:numId w:val="25"/>
        </w:numPr>
      </w:pPr>
      <w:r>
        <w:t xml:space="preserve">Document </w:t>
      </w:r>
    </w:p>
    <w:p w14:paraId="4F090E76" w14:textId="77777777" w:rsidR="002960CE" w:rsidRDefault="002960CE" w:rsidP="00FF1E0F">
      <w:pPr>
        <w:pStyle w:val="Pardeliste"/>
        <w:numPr>
          <w:ilvl w:val="1"/>
          <w:numId w:val="25"/>
        </w:numPr>
      </w:pPr>
      <w:r>
        <w:t>… toutes celles qui vous semble</w:t>
      </w:r>
      <w:r w:rsidR="00FD03EE">
        <w:t>nt</w:t>
      </w:r>
      <w:r>
        <w:t xml:space="preserve"> nécessaires</w:t>
      </w:r>
    </w:p>
    <w:p w14:paraId="297CA826" w14:textId="77777777" w:rsidR="00FF1E0F" w:rsidRDefault="00FF1E0F" w:rsidP="00FF1E0F">
      <w:pPr>
        <w:pStyle w:val="Par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14:paraId="2E4B8722" w14:textId="77777777" w:rsidR="002245B8" w:rsidRDefault="002245B8" w:rsidP="00FF1E0F">
      <w:pPr>
        <w:pStyle w:val="Par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14:paraId="228BE836" w14:textId="77777777" w:rsidR="005E1668" w:rsidRDefault="005E1668" w:rsidP="00A04B36"/>
    <w:p w14:paraId="6C5836AE" w14:textId="77777777" w:rsidR="00A04B36" w:rsidRDefault="00FD6EA4" w:rsidP="001D0CCB">
      <w:pPr>
        <w:pStyle w:val="Titre3"/>
      </w:pPr>
      <w:bookmarkStart w:id="29" w:name="_Toc430965381"/>
      <w:r>
        <w:t xml:space="preserve">Exercice 3 : </w:t>
      </w:r>
      <w:r w:rsidR="00A04B36" w:rsidRPr="00A04B36">
        <w:t>Design pattern</w:t>
      </w:r>
      <w:bookmarkEnd w:id="29"/>
    </w:p>
    <w:p w14:paraId="0F36B3F7" w14:textId="77777777"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14:paraId="40A2BCDC" w14:textId="77777777" w:rsidR="00A74453" w:rsidRPr="007D3180" w:rsidRDefault="00A74453" w:rsidP="007D3180">
      <w:pPr>
        <w:pStyle w:val="Pardeliste"/>
        <w:numPr>
          <w:ilvl w:val="0"/>
          <w:numId w:val="23"/>
        </w:numPr>
        <w:rPr>
          <w:b/>
          <w:i/>
        </w:rPr>
      </w:pPr>
      <w:r>
        <w:t>Critère pour les dates</w:t>
      </w:r>
    </w:p>
    <w:p w14:paraId="3E340B41" w14:textId="77777777" w:rsidR="00A74453" w:rsidRPr="007D3180" w:rsidRDefault="00A74453" w:rsidP="007D3180">
      <w:pPr>
        <w:pStyle w:val="Pardeliste"/>
        <w:numPr>
          <w:ilvl w:val="0"/>
          <w:numId w:val="23"/>
        </w:numPr>
        <w:rPr>
          <w:b/>
          <w:i/>
        </w:rPr>
      </w:pPr>
      <w:r>
        <w:t>Critère pour les personnes</w:t>
      </w:r>
    </w:p>
    <w:p w14:paraId="6DA09374" w14:textId="77777777" w:rsidR="00A74453" w:rsidRPr="007D3180" w:rsidRDefault="00A74453" w:rsidP="007D3180">
      <w:pPr>
        <w:pStyle w:val="Pardeliste"/>
        <w:numPr>
          <w:ilvl w:val="0"/>
          <w:numId w:val="23"/>
        </w:numPr>
        <w:rPr>
          <w:b/>
          <w:i/>
        </w:rPr>
      </w:pPr>
      <w:r>
        <w:t>Critère pour les salles</w:t>
      </w:r>
    </w:p>
    <w:p w14:paraId="4445B6FC" w14:textId="77777777" w:rsidR="00A74453" w:rsidRPr="007D3180" w:rsidRDefault="005C660D" w:rsidP="007D3180">
      <w:pPr>
        <w:pStyle w:val="Pardeliste"/>
        <w:numPr>
          <w:ilvl w:val="0"/>
          <w:numId w:val="23"/>
        </w:numPr>
        <w:rPr>
          <w:b/>
          <w:i/>
        </w:rPr>
      </w:pPr>
      <w:r>
        <w:t>Imaginer</w:t>
      </w:r>
      <w:r w:rsidR="00A74453">
        <w:t xml:space="preserve"> et implémente</w:t>
      </w:r>
      <w:r>
        <w:t>r</w:t>
      </w:r>
      <w:r w:rsidR="00A74453">
        <w:t xml:space="preserve"> d’autres critères (voir le projet)</w:t>
      </w:r>
    </w:p>
    <w:p w14:paraId="4189C67A" w14:textId="77777777" w:rsidR="00A53252" w:rsidRDefault="00A53252" w:rsidP="005240F2">
      <w:pPr>
        <w:rPr>
          <w:b/>
          <w:i/>
        </w:rPr>
      </w:pPr>
    </w:p>
    <w:p w14:paraId="5D90037F" w14:textId="77777777" w:rsidR="00A53252" w:rsidRDefault="00A53252" w:rsidP="00A53252">
      <w:pPr>
        <w:pStyle w:val="Titre3"/>
      </w:pPr>
      <w:bookmarkStart w:id="30" w:name="_Toc430965382"/>
      <w:r>
        <w:t>Exercice 4 : GUI – Menu</w:t>
      </w:r>
      <w:bookmarkEnd w:id="30"/>
    </w:p>
    <w:p w14:paraId="78E2FC6B" w14:textId="77777777" w:rsidR="00A53252" w:rsidRDefault="009D60A1" w:rsidP="005C660D">
      <w:pPr>
        <w:pStyle w:val="Pardeliste"/>
        <w:numPr>
          <w:ilvl w:val="0"/>
          <w:numId w:val="17"/>
        </w:numPr>
      </w:pPr>
      <w:r>
        <w:t>Ajouter un menu à votre a</w:t>
      </w:r>
      <w:r w:rsidR="00A53252">
        <w:t xml:space="preserve">pplication </w:t>
      </w:r>
    </w:p>
    <w:p w14:paraId="36FA9A8B" w14:textId="77777777" w:rsidR="00A53252" w:rsidRPr="00A53252" w:rsidRDefault="00A53252" w:rsidP="005C660D">
      <w:pPr>
        <w:jc w:val="center"/>
      </w:pPr>
      <w:r>
        <w:rPr>
          <w:noProof/>
        </w:rPr>
        <w:drawing>
          <wp:inline distT="0" distB="0" distL="0" distR="0" wp14:anchorId="2F7EA5EB" wp14:editId="28AFF314">
            <wp:extent cx="2494077" cy="1660525"/>
            <wp:effectExtent l="0" t="0" r="0" b="412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707A222" w14:textId="77777777" w:rsidR="00A53252" w:rsidRPr="00A53252" w:rsidRDefault="00A53252" w:rsidP="00A53252"/>
    <w:p w14:paraId="0AE3D1D0" w14:textId="77777777"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14:paraId="60F4DBC6" w14:textId="77777777" w:rsidR="00240A92" w:rsidRDefault="00240A92" w:rsidP="00240A92">
      <w:pPr>
        <w:pStyle w:val="Par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14:paraId="2CA01226" w14:textId="77777777" w:rsidR="008F28B5" w:rsidRDefault="008F28B5" w:rsidP="008F28B5">
      <w:pPr>
        <w:pStyle w:val="Par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14:paraId="13E4FFC5" w14:textId="77777777" w:rsidR="008F28B5" w:rsidRDefault="008F28B5" w:rsidP="008F28B5">
      <w:pPr>
        <w:pStyle w:val="Par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14:paraId="5334D260" w14:textId="77777777" w:rsidR="008F28B5" w:rsidRDefault="008F28B5" w:rsidP="008F28B5">
      <w:pPr>
        <w:pStyle w:val="Par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14:paraId="2C77945A" w14:textId="77777777" w:rsidR="00083D15" w:rsidRDefault="00083D15" w:rsidP="00083D15">
      <w:pPr>
        <w:pStyle w:val="Pardeliste"/>
        <w:rPr>
          <w:noProof/>
        </w:rPr>
      </w:pPr>
      <w:r>
        <w:rPr>
          <w:noProof/>
        </w:rPr>
        <w:t>(Pensez à l’internationalisation)</w:t>
      </w:r>
    </w:p>
    <w:p w14:paraId="0283149E" w14:textId="77777777" w:rsidR="00900C41" w:rsidRDefault="00900C41" w:rsidP="00900C41">
      <w:pPr>
        <w:pStyle w:val="Par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14:paraId="79BAB5A8" w14:textId="77777777" w:rsidR="009153A9" w:rsidRDefault="009153A9" w:rsidP="009153A9">
      <w:pPr>
        <w:pStyle w:val="Titre2"/>
      </w:pPr>
    </w:p>
    <w:p w14:paraId="0AD7DA15" w14:textId="77777777" w:rsidR="009153A9" w:rsidRDefault="009153A9" w:rsidP="009153A9">
      <w:pPr>
        <w:pStyle w:val="Titre2"/>
      </w:pPr>
      <w:bookmarkStart w:id="31" w:name="_Toc430965383"/>
      <w:r>
        <w:t>Aide</w:t>
      </w:r>
      <w:bookmarkEnd w:id="31"/>
    </w:p>
    <w:p w14:paraId="15D61F57" w14:textId="77777777" w:rsidR="009153A9" w:rsidRDefault="009153A9" w:rsidP="009153A9">
      <w:proofErr w:type="spellStart"/>
      <w:r w:rsidRPr="005240F2">
        <w:rPr>
          <w:b/>
        </w:rPr>
        <w:t>Filter</w:t>
      </w:r>
      <w:proofErr w:type="spellEnd"/>
      <w:r w:rsidRPr="005240F2">
        <w:rPr>
          <w:b/>
        </w:rPr>
        <w:t xml:space="preserve"> Pattern</w:t>
      </w:r>
      <w:r>
        <w:t xml:space="preserve"> : </w:t>
      </w:r>
      <w:hyperlink r:id="rId26" w:history="1">
        <w:r w:rsidR="00FF1E0F" w:rsidRPr="00F93D70">
          <w:rPr>
            <w:rStyle w:val="Lienhypertexte"/>
          </w:rPr>
          <w:t>http://www.tutorialspoint.com/design_pattern/filter_pattern.htm</w:t>
        </w:r>
      </w:hyperlink>
    </w:p>
    <w:p w14:paraId="527CF990" w14:textId="77777777" w:rsidR="00FF1E0F" w:rsidRDefault="00FF1E0F" w:rsidP="009153A9">
      <w:r w:rsidRPr="00FF1E0F">
        <w:rPr>
          <w:b/>
        </w:rPr>
        <w:t>Menu :</w:t>
      </w:r>
      <w:r>
        <w:t xml:space="preserve"> </w:t>
      </w:r>
      <w:hyperlink r:id="rId27" w:history="1">
        <w:r w:rsidR="003D3155" w:rsidRPr="00F93D70">
          <w:rPr>
            <w:rStyle w:val="Lienhypertexte"/>
          </w:rPr>
          <w:t>https://docs.oracle.com/javase/tutorial/uiswing/components/menu.html</w:t>
        </w:r>
      </w:hyperlink>
    </w:p>
    <w:p w14:paraId="1F7EE28E" w14:textId="77777777" w:rsidR="003D3155" w:rsidRDefault="003D3155" w:rsidP="009153A9">
      <w:proofErr w:type="spellStart"/>
      <w:r>
        <w:rPr>
          <w:b/>
        </w:rPr>
        <w:t>Spinner</w:t>
      </w:r>
      <w:proofErr w:type="spellEnd"/>
      <w:r w:rsidRPr="00FF1E0F">
        <w:rPr>
          <w:b/>
        </w:rPr>
        <w:t> :</w:t>
      </w:r>
      <w:r>
        <w:t xml:space="preserve"> </w:t>
      </w:r>
      <w:hyperlink r:id="rId28" w:history="1">
        <w:r w:rsidR="00234EA6" w:rsidRPr="00EA4BED">
          <w:rPr>
            <w:rStyle w:val="Lienhypertexte"/>
          </w:rPr>
          <w:t>https://docs.oracle.com/javase/tutorial/uiswing/components/spinner.html</w:t>
        </w:r>
      </w:hyperlink>
    </w:p>
    <w:p w14:paraId="61C621DF" w14:textId="77777777" w:rsidR="009153A9" w:rsidRDefault="009153A9">
      <w:pPr>
        <w:rPr>
          <w:noProof/>
        </w:rPr>
      </w:pPr>
    </w:p>
    <w:p w14:paraId="090E6260" w14:textId="77777777" w:rsidR="001D0CCB" w:rsidRDefault="001D0CCB" w:rsidP="00D22DC9">
      <w:pPr>
        <w:pStyle w:val="Titre2"/>
      </w:pPr>
      <w:bookmarkStart w:id="32" w:name="_Toc430965384"/>
      <w:r>
        <w:t>Rapport</w:t>
      </w:r>
      <w:bookmarkEnd w:id="32"/>
    </w:p>
    <w:p w14:paraId="07E0A1BE" w14:textId="77777777" w:rsidR="001D0CCB" w:rsidRDefault="001D0CCB" w:rsidP="001D0CCB"/>
    <w:p w14:paraId="4FA9B796" w14:textId="77777777" w:rsidR="001D0CCB" w:rsidRDefault="001D0CCB" w:rsidP="001D0CCB">
      <w:pPr>
        <w:pStyle w:val="Titre3"/>
      </w:pPr>
      <w:bookmarkStart w:id="33" w:name="_Toc430965385"/>
      <w:r>
        <w:t>Description des travaux</w:t>
      </w:r>
      <w:r w:rsidR="00A50E6D">
        <w:t xml:space="preserve"> (</w:t>
      </w:r>
      <w:r w:rsidR="008125F5">
        <w:t>+</w:t>
      </w:r>
      <w:r w:rsidR="00A50E6D">
        <w:t>réponses aux questions)</w:t>
      </w:r>
      <w:bookmarkEnd w:id="33"/>
    </w:p>
    <w:p w14:paraId="3CF4CCDC" w14:textId="77777777" w:rsidR="001D0CCB" w:rsidRDefault="001D0CCB" w:rsidP="001D0CCB">
      <w:pPr>
        <w:pStyle w:val="Titre3"/>
      </w:pPr>
    </w:p>
    <w:p w14:paraId="1663E5D2" w14:textId="77777777" w:rsidR="001D0CCB" w:rsidRDefault="001D0CCB" w:rsidP="001D0CCB">
      <w:pPr>
        <w:pStyle w:val="Titre3"/>
      </w:pPr>
      <w:bookmarkStart w:id="34" w:name="_Toc430965386"/>
      <w:r>
        <w:t>Difficultés rencontrées</w:t>
      </w:r>
      <w:bookmarkEnd w:id="34"/>
    </w:p>
    <w:p w14:paraId="11747139" w14:textId="77777777" w:rsidR="007F2214" w:rsidRPr="00F223C8" w:rsidRDefault="007F2214">
      <w:pPr>
        <w:rPr>
          <w:noProof/>
        </w:rPr>
      </w:pPr>
      <w:r w:rsidRPr="00F223C8">
        <w:rPr>
          <w:noProof/>
        </w:rPr>
        <w:br w:type="page"/>
      </w:r>
    </w:p>
    <w:p w14:paraId="3B285992" w14:textId="77777777"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14:paraId="160102EB" w14:textId="77777777" w:rsidR="00A04B36" w:rsidRDefault="00A04B36" w:rsidP="00A04B36"/>
    <w:p w14:paraId="3FD9B2C9" w14:textId="77777777" w:rsidR="00A749E7" w:rsidRDefault="00A749E7" w:rsidP="00D22DC9">
      <w:pPr>
        <w:pStyle w:val="Titre2"/>
      </w:pPr>
      <w:bookmarkStart w:id="36" w:name="_Toc430965388"/>
      <w:r>
        <w:t>Exercices</w:t>
      </w:r>
      <w:bookmarkEnd w:id="36"/>
    </w:p>
    <w:p w14:paraId="1DAC9274" w14:textId="77777777" w:rsidR="005A1EE1" w:rsidRDefault="005A1EE1" w:rsidP="00A749E7">
      <w:pPr>
        <w:pStyle w:val="Titre3"/>
      </w:pPr>
    </w:p>
    <w:p w14:paraId="007B1FEC" w14:textId="77777777"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14:paraId="0E84418E" w14:textId="77777777" w:rsidR="00900C41" w:rsidRDefault="00900C41" w:rsidP="005A3FA0">
      <w:pPr>
        <w:pStyle w:val="Pardeliste"/>
        <w:numPr>
          <w:ilvl w:val="0"/>
          <w:numId w:val="26"/>
        </w:numPr>
      </w:pPr>
      <w:r>
        <w:t>Sauvegarder le contenu de l’application (agenda) dans un fichier XML.</w:t>
      </w:r>
    </w:p>
    <w:p w14:paraId="02D3AD7F" w14:textId="77777777" w:rsidR="00B236BA" w:rsidRDefault="005A3FA0" w:rsidP="00B236BA">
      <w:pPr>
        <w:pStyle w:val="Par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14:paraId="0DB39601" w14:textId="77777777" w:rsidR="00A04B36" w:rsidRDefault="00A04B36" w:rsidP="00A749E7">
      <w:pPr>
        <w:pStyle w:val="Titre3"/>
      </w:pPr>
    </w:p>
    <w:p w14:paraId="3D8E4A51" w14:textId="77777777" w:rsidR="00A03EC0" w:rsidRDefault="00A03EC0" w:rsidP="00A03EC0">
      <w:pPr>
        <w:pStyle w:val="Titre3"/>
      </w:pPr>
      <w:bookmarkStart w:id="38" w:name="_Toc430965390"/>
      <w:r>
        <w:t>Exercice 2: Créer et lire un fichier de configuration pour une application</w:t>
      </w:r>
      <w:bookmarkEnd w:id="38"/>
    </w:p>
    <w:p w14:paraId="16C5E320" w14:textId="77777777" w:rsidR="004D462A" w:rsidRDefault="00CD4A20" w:rsidP="004D462A">
      <w:pPr>
        <w:pStyle w:val="Par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14:paraId="40A70EC1" w14:textId="77777777" w:rsidR="004F7870" w:rsidRPr="00900C41" w:rsidRDefault="00064074" w:rsidP="004D462A">
      <w:pPr>
        <w:pStyle w:val="Par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14:paraId="63EDCA91" w14:textId="77777777" w:rsidR="00A03EC0" w:rsidRPr="00A03EC0" w:rsidRDefault="00A03EC0" w:rsidP="00A03EC0"/>
    <w:p w14:paraId="34810F51" w14:textId="77777777" w:rsidR="00A04B36" w:rsidRDefault="00FD6EA4" w:rsidP="00A749E7">
      <w:pPr>
        <w:pStyle w:val="Titre3"/>
      </w:pPr>
      <w:bookmarkStart w:id="39" w:name="_Toc430965391"/>
      <w:r>
        <w:t xml:space="preserve">Exercice 3 : </w:t>
      </w:r>
      <w:r w:rsidR="0012379C">
        <w:t>Sauvegarder et charger l’état d’une application</w:t>
      </w:r>
      <w:bookmarkEnd w:id="39"/>
    </w:p>
    <w:p w14:paraId="56356CD1" w14:textId="77777777" w:rsidR="00DC25D3" w:rsidRDefault="00900C41" w:rsidP="00900C41">
      <w:r>
        <w:t xml:space="preserve">Sérialiser les objets contenant de l’information </w:t>
      </w:r>
      <w:r w:rsidR="00F13224">
        <w:t>dans l</w:t>
      </w:r>
      <w:r w:rsidR="004D462A">
        <w:t>e dossier temporaire (initialiser avec la configuration)</w:t>
      </w:r>
    </w:p>
    <w:p w14:paraId="5A9C7853" w14:textId="77777777" w:rsidR="00900C41" w:rsidRPr="00900C41" w:rsidRDefault="00900C41" w:rsidP="00900C41"/>
    <w:p w14:paraId="3FC0DF4B" w14:textId="77777777" w:rsidR="00DC25D3" w:rsidRDefault="00FD6EA4" w:rsidP="00A749E7">
      <w:pPr>
        <w:pStyle w:val="Titre3"/>
      </w:pPr>
      <w:bookmarkStart w:id="40" w:name="_Toc430965392"/>
      <w:r>
        <w:t>Exercice 4 : GUI</w:t>
      </w:r>
      <w:bookmarkEnd w:id="40"/>
    </w:p>
    <w:p w14:paraId="65432399" w14:textId="77777777" w:rsidR="00900C41" w:rsidRDefault="00900C41" w:rsidP="00900C41">
      <w:pPr>
        <w:pStyle w:val="Par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14:paraId="5BB99F3D" w14:textId="77777777" w:rsidR="00900C41" w:rsidRDefault="00900C41" w:rsidP="00900C41">
      <w:pPr>
        <w:pStyle w:val="Par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14:paraId="7B1ECE42" w14:textId="77777777" w:rsidR="009907F1" w:rsidRPr="00900C41" w:rsidRDefault="009907F1" w:rsidP="00900C41">
      <w:pPr>
        <w:pStyle w:val="Pardeliste"/>
        <w:numPr>
          <w:ilvl w:val="0"/>
          <w:numId w:val="17"/>
        </w:numPr>
      </w:pPr>
      <w:r>
        <w:t xml:space="preserve">Ajouter une interface permettant d’ajouter/modifier une personne (ces informations seront sauvegardées à part dans un fichier XML) </w:t>
      </w:r>
    </w:p>
    <w:p w14:paraId="67DBB7C7" w14:textId="77777777" w:rsidR="00B236BA" w:rsidRDefault="00B236BA" w:rsidP="00B236BA"/>
    <w:p w14:paraId="73264C98" w14:textId="77777777" w:rsidR="00B236BA" w:rsidRDefault="00B236BA" w:rsidP="009E7824">
      <w:pPr>
        <w:pStyle w:val="Titre3"/>
      </w:pPr>
      <w:bookmarkStart w:id="41" w:name="_Toc430965393"/>
      <w:r>
        <w:t>Exercice 5 - facultatif: Base de données</w:t>
      </w:r>
      <w:bookmarkEnd w:id="41"/>
      <w:r>
        <w:t xml:space="preserve"> </w:t>
      </w:r>
    </w:p>
    <w:p w14:paraId="1F55545D" w14:textId="77777777" w:rsidR="00B236BA" w:rsidRDefault="00B236BA" w:rsidP="00900C41">
      <w:r>
        <w:t xml:space="preserve">Vous pouvez ajouter une fonctionnalité offrant la possibilité d’effectuer une sauvegarde dans une base de données. </w:t>
      </w:r>
    </w:p>
    <w:p w14:paraId="2792320D" w14:textId="77777777" w:rsidR="00B236BA" w:rsidRDefault="00B236BA" w:rsidP="00900C41"/>
    <w:p w14:paraId="2E96F464" w14:textId="77777777" w:rsidR="009A07B6" w:rsidRDefault="009A07B6" w:rsidP="009A07B6">
      <w:pPr>
        <w:pStyle w:val="Titre2"/>
      </w:pPr>
      <w:bookmarkStart w:id="42" w:name="_Toc430965394"/>
      <w:r>
        <w:t>Aide</w:t>
      </w:r>
      <w:bookmarkEnd w:id="42"/>
    </w:p>
    <w:p w14:paraId="702A67BB" w14:textId="77777777" w:rsidR="004D7D28" w:rsidRDefault="009A07B6" w:rsidP="004D7D28">
      <w:pPr>
        <w:pStyle w:val="Pardeliste"/>
        <w:numPr>
          <w:ilvl w:val="0"/>
          <w:numId w:val="30"/>
        </w:numPr>
        <w:rPr>
          <w:rStyle w:val="Lienhypertexte"/>
        </w:rPr>
      </w:pPr>
      <w:r>
        <w:t xml:space="preserve">Afficher de l’HTML : </w:t>
      </w:r>
      <w:hyperlink r:id="rId29" w:history="1">
        <w:r w:rsidRPr="00BF3E86">
          <w:rPr>
            <w:rStyle w:val="Lienhypertexte"/>
          </w:rPr>
          <w:t>http://alvinalexander.com/blog/post/jfc-swing/how-create-simple-swing-html-viewer-browser-java</w:t>
        </w:r>
      </w:hyperlink>
    </w:p>
    <w:p w14:paraId="25DA751C" w14:textId="77777777" w:rsidR="004D7D28" w:rsidRPr="004D7D28" w:rsidRDefault="004D7D28" w:rsidP="004D7D28">
      <w:pPr>
        <w:pStyle w:val="Pardeliste"/>
        <w:numPr>
          <w:ilvl w:val="0"/>
          <w:numId w:val="29"/>
        </w:numPr>
        <w:rPr>
          <w:rStyle w:val="Lienhypertexte"/>
          <w:color w:val="auto"/>
          <w:u w:val="none"/>
        </w:rPr>
      </w:pPr>
      <w:r w:rsidRPr="004D7D28">
        <w:rPr>
          <w:rStyle w:val="Lienhypertexte"/>
          <w:color w:val="auto"/>
          <w:u w:val="none"/>
        </w:rPr>
        <w:t xml:space="preserve">Base de données : </w:t>
      </w:r>
      <w:hyperlink r:id="rId30" w:history="1">
        <w:r w:rsidRPr="00EA4BED">
          <w:rPr>
            <w:rStyle w:val="Lienhypertexte"/>
          </w:rPr>
          <w:t>http://www.tutorialspoint.com/sqlite/sqlite_java.htm</w:t>
        </w:r>
      </w:hyperlink>
    </w:p>
    <w:p w14:paraId="48CB7688" w14:textId="77777777" w:rsidR="00A04B36" w:rsidRPr="00A04B36" w:rsidRDefault="00A04B36" w:rsidP="00A04B36"/>
    <w:p w14:paraId="408F248F" w14:textId="77777777" w:rsidR="00A749E7" w:rsidRDefault="00A749E7" w:rsidP="00D22DC9">
      <w:pPr>
        <w:pStyle w:val="Titre2"/>
      </w:pPr>
      <w:bookmarkStart w:id="43" w:name="_Toc430965395"/>
      <w:r>
        <w:t>Rapport</w:t>
      </w:r>
      <w:bookmarkEnd w:id="43"/>
    </w:p>
    <w:p w14:paraId="4E7A6408" w14:textId="77777777" w:rsidR="00A749E7" w:rsidRDefault="00A749E7" w:rsidP="00A749E7"/>
    <w:p w14:paraId="485C57D4" w14:textId="77777777" w:rsidR="00A749E7" w:rsidRDefault="00A749E7" w:rsidP="00A749E7">
      <w:pPr>
        <w:pStyle w:val="Titre3"/>
      </w:pPr>
      <w:bookmarkStart w:id="44" w:name="_Toc430965396"/>
      <w:r>
        <w:t>Description des travaux</w:t>
      </w:r>
      <w:bookmarkEnd w:id="44"/>
    </w:p>
    <w:p w14:paraId="19A24073" w14:textId="77777777" w:rsidR="00A749E7" w:rsidRDefault="00A749E7" w:rsidP="00A749E7">
      <w:pPr>
        <w:pStyle w:val="Titre3"/>
      </w:pPr>
    </w:p>
    <w:p w14:paraId="008F4CDB" w14:textId="77777777" w:rsidR="00A749E7" w:rsidRDefault="00A749E7" w:rsidP="00A749E7">
      <w:pPr>
        <w:pStyle w:val="Titre3"/>
      </w:pPr>
      <w:bookmarkStart w:id="45" w:name="_Toc430965397"/>
      <w:r>
        <w:t>Difficultés rencontrées</w:t>
      </w:r>
      <w:bookmarkEnd w:id="45"/>
    </w:p>
    <w:p w14:paraId="14840F34" w14:textId="77777777"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14:paraId="294806B9" w14:textId="77777777"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14:paraId="4B36BB77" w14:textId="77777777" w:rsidR="00A04B36" w:rsidRPr="00A04B36" w:rsidRDefault="00A04B36" w:rsidP="00D22DC9">
      <w:pPr>
        <w:pStyle w:val="Titre2"/>
      </w:pPr>
    </w:p>
    <w:p w14:paraId="0DC294AB" w14:textId="77777777" w:rsidR="00D27CBA" w:rsidRDefault="00D27CBA" w:rsidP="00D22DC9">
      <w:pPr>
        <w:pStyle w:val="Titre2"/>
        <w:rPr>
          <w:noProof/>
        </w:rPr>
      </w:pPr>
      <w:bookmarkStart w:id="47" w:name="_Toc430965399"/>
      <w:r>
        <w:rPr>
          <w:noProof/>
        </w:rPr>
        <w:t>Exercices</w:t>
      </w:r>
      <w:bookmarkEnd w:id="47"/>
    </w:p>
    <w:p w14:paraId="7CCE2A67" w14:textId="77777777" w:rsidR="00D27CBA" w:rsidRDefault="00D27CBA" w:rsidP="00D27CBA">
      <w:pPr>
        <w:pStyle w:val="Titre3"/>
        <w:rPr>
          <w:noProof/>
        </w:rPr>
      </w:pPr>
    </w:p>
    <w:p w14:paraId="0C3D99CC" w14:textId="77777777"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14:paraId="3241DBA3" w14:textId="77777777" w:rsidR="0062567B" w:rsidRPr="0062567B" w:rsidRDefault="0062567B" w:rsidP="0062567B">
      <w:r>
        <w:t>En utilisant un Thread et le système de sauvegarde du TD/TP 4 (exercice 1), sauvegarder le projet toute les minute</w:t>
      </w:r>
      <w:r w:rsidR="00ED0B13">
        <w:t>s.</w:t>
      </w:r>
    </w:p>
    <w:p w14:paraId="2393BC5B" w14:textId="77777777" w:rsidR="00766EE3" w:rsidRDefault="00766EE3" w:rsidP="00766EE3"/>
    <w:p w14:paraId="75ADB51D" w14:textId="77777777"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14:paraId="240A135F" w14:textId="77777777"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14:paraId="3195E47A" w14:textId="77777777" w:rsidR="00A92C9A" w:rsidRPr="00A92C9A" w:rsidRDefault="00A92C9A" w:rsidP="00D27CBA">
      <w:pPr>
        <w:pStyle w:val="Titre3"/>
      </w:pPr>
    </w:p>
    <w:p w14:paraId="5E6AE24D" w14:textId="77777777" w:rsidR="00A92C9A" w:rsidRDefault="00FD6EA4" w:rsidP="00D27CBA">
      <w:pPr>
        <w:pStyle w:val="Titre3"/>
      </w:pPr>
      <w:bookmarkStart w:id="50" w:name="_Toc430965402"/>
      <w:r>
        <w:t xml:space="preserve">Exercice 2 : </w:t>
      </w:r>
      <w:r w:rsidR="00A92C9A">
        <w:t>Lancer des calculs distribués</w:t>
      </w:r>
      <w:bookmarkEnd w:id="50"/>
    </w:p>
    <w:p w14:paraId="457896D6" w14:textId="77777777"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14:paraId="3E3F7B0A" w14:textId="77777777" w:rsidR="00AF4656" w:rsidRDefault="00AF4656" w:rsidP="00D56E00">
      <w:r>
        <w:t xml:space="preserve">Cette fonctionnalité ne doit en rien casser l’existant : l’utilisateur devra pouvoir utiliser des calculs externalisés ou bien ses propres ressources. </w:t>
      </w:r>
    </w:p>
    <w:p w14:paraId="24600CAB" w14:textId="77777777" w:rsidR="007D0F5E" w:rsidRPr="00D56E00" w:rsidRDefault="007D0F5E" w:rsidP="00D56E00">
      <w:r>
        <w:t>Ajouter dans le fichier de configuration l’adresse du server RMI, avec un booléen permettant d’activer (ou de désactiver) la fonctionnalité.</w:t>
      </w:r>
    </w:p>
    <w:p w14:paraId="13D2D464" w14:textId="77777777" w:rsidR="00137621" w:rsidRDefault="00137621" w:rsidP="00D27CBA">
      <w:pPr>
        <w:pStyle w:val="Titre3"/>
      </w:pPr>
    </w:p>
    <w:p w14:paraId="1A2AB2C2" w14:textId="77777777" w:rsidR="00137621" w:rsidRPr="00137621" w:rsidRDefault="00FD6EA4" w:rsidP="00D27CBA">
      <w:pPr>
        <w:pStyle w:val="Titre3"/>
      </w:pPr>
      <w:bookmarkStart w:id="51" w:name="_Toc430965403"/>
      <w:r>
        <w:t xml:space="preserve">Exercice 3 : </w:t>
      </w:r>
      <w:r w:rsidR="00137621">
        <w:t>GUI – configuration</w:t>
      </w:r>
      <w:bookmarkEnd w:id="51"/>
    </w:p>
    <w:p w14:paraId="73187951" w14:textId="77777777"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14:paraId="0CF30526" w14:textId="77777777" w:rsidR="00082025" w:rsidRPr="00082025" w:rsidRDefault="00082025" w:rsidP="00082025">
      <w:pPr>
        <w:pStyle w:val="Par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14:paraId="62194BDC" w14:textId="77777777" w:rsidR="00082025" w:rsidRPr="004652DE" w:rsidRDefault="00082025" w:rsidP="00082025">
      <w:pPr>
        <w:pStyle w:val="Pardeliste"/>
        <w:numPr>
          <w:ilvl w:val="0"/>
          <w:numId w:val="16"/>
        </w:numPr>
        <w:rPr>
          <w:b/>
        </w:rPr>
      </w:pPr>
      <w:r>
        <w:t>La configuration devra être sauvegardée d</w:t>
      </w:r>
      <w:r w:rsidR="002234D7">
        <w:t>ans un fichier de configuration</w:t>
      </w:r>
    </w:p>
    <w:p w14:paraId="7F801494" w14:textId="77777777" w:rsidR="004652DE" w:rsidRPr="00AF58E1" w:rsidRDefault="004652DE" w:rsidP="00082025">
      <w:pPr>
        <w:pStyle w:val="Par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14:paraId="6FA273EA" w14:textId="77777777" w:rsidR="00AF58E1" w:rsidRPr="00082025" w:rsidRDefault="00AF58E1" w:rsidP="00AF58E1">
      <w:pPr>
        <w:pStyle w:val="Pardeliste"/>
        <w:ind w:left="1068"/>
        <w:rPr>
          <w:b/>
        </w:rPr>
      </w:pPr>
    </w:p>
    <w:p w14:paraId="4645C57A" w14:textId="77777777" w:rsidR="00A04B36" w:rsidRDefault="00A04B36" w:rsidP="00D22DC9">
      <w:pPr>
        <w:pStyle w:val="Titre2"/>
        <w:rPr>
          <w:noProof/>
        </w:rPr>
      </w:pPr>
    </w:p>
    <w:p w14:paraId="7DB5C1B1" w14:textId="77777777" w:rsidR="00D27CBA" w:rsidRDefault="00D27CBA" w:rsidP="00D22DC9">
      <w:pPr>
        <w:pStyle w:val="Titre2"/>
      </w:pPr>
      <w:bookmarkStart w:id="52" w:name="_Toc430965404"/>
      <w:r>
        <w:t>Rapport</w:t>
      </w:r>
      <w:bookmarkEnd w:id="52"/>
    </w:p>
    <w:p w14:paraId="40D4A47A" w14:textId="77777777" w:rsidR="00D27CBA" w:rsidRDefault="00D27CBA" w:rsidP="00D27CBA"/>
    <w:p w14:paraId="38B6BBDB" w14:textId="77777777" w:rsidR="00D27CBA" w:rsidRDefault="00D27CBA" w:rsidP="00D27CBA">
      <w:pPr>
        <w:pStyle w:val="Titre3"/>
      </w:pPr>
      <w:bookmarkStart w:id="53" w:name="_Toc430965405"/>
      <w:r>
        <w:t>Description des travaux</w:t>
      </w:r>
      <w:bookmarkEnd w:id="53"/>
    </w:p>
    <w:p w14:paraId="55518ABD" w14:textId="77777777" w:rsidR="00D27CBA" w:rsidRDefault="00D27CBA" w:rsidP="00D27CBA">
      <w:pPr>
        <w:pStyle w:val="Titre3"/>
      </w:pPr>
    </w:p>
    <w:p w14:paraId="344447C2" w14:textId="77777777" w:rsidR="00D27CBA" w:rsidRDefault="00D27CBA" w:rsidP="00D27CBA">
      <w:pPr>
        <w:pStyle w:val="Titre3"/>
      </w:pPr>
      <w:bookmarkStart w:id="54" w:name="_Toc430965406"/>
      <w:r>
        <w:t>Difficultés rencontrées</w:t>
      </w:r>
      <w:bookmarkEnd w:id="54"/>
    </w:p>
    <w:p w14:paraId="3A81A1D0" w14:textId="77777777"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14:paraId="1A297537" w14:textId="77777777" w:rsidR="007F2214" w:rsidRPr="00A04B36" w:rsidRDefault="007F2214" w:rsidP="00D22DC9">
      <w:pPr>
        <w:pStyle w:val="Titre2"/>
        <w:rPr>
          <w:noProof/>
        </w:rPr>
      </w:pPr>
    </w:p>
    <w:p w14:paraId="438291DA" w14:textId="77777777"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14:paraId="03222DFE" w14:textId="77777777" w:rsidR="00A92C9A" w:rsidRDefault="00A92C9A" w:rsidP="00A92C9A"/>
    <w:p w14:paraId="514B1BED" w14:textId="77777777" w:rsidR="00024372" w:rsidRDefault="00024372" w:rsidP="00D22DC9">
      <w:pPr>
        <w:pStyle w:val="Titre2"/>
      </w:pPr>
      <w:bookmarkStart w:id="56" w:name="_Toc430965408"/>
      <w:r>
        <w:t>Exercices</w:t>
      </w:r>
      <w:bookmarkEnd w:id="56"/>
    </w:p>
    <w:p w14:paraId="497B24D9" w14:textId="77777777" w:rsidR="00024372" w:rsidRDefault="00024372" w:rsidP="00024372">
      <w:pPr>
        <w:pStyle w:val="Titre3"/>
      </w:pPr>
    </w:p>
    <w:p w14:paraId="144169D5" w14:textId="77777777"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14:paraId="2C85D16B" w14:textId="77777777" w:rsidR="009E7824" w:rsidRDefault="009E7824" w:rsidP="007D0F5E">
      <w:pPr>
        <w:pStyle w:val="Pardeliste"/>
        <w:numPr>
          <w:ilvl w:val="0"/>
          <w:numId w:val="28"/>
        </w:numPr>
      </w:pPr>
      <w:r>
        <w:t>Prévoir un mode ‘</w:t>
      </w:r>
      <w:r>
        <w:rPr>
          <w:b/>
          <w:i/>
        </w:rPr>
        <w:t>public’</w:t>
      </w:r>
      <w:r>
        <w:t xml:space="preserve"> et ‘</w:t>
      </w:r>
      <w:proofErr w:type="spellStart"/>
      <w:r w:rsidRPr="009E7824">
        <w:rPr>
          <w:b/>
          <w:i/>
        </w:rPr>
        <w:t>private</w:t>
      </w:r>
      <w:proofErr w:type="spellEnd"/>
      <w:r>
        <w:t>’</w:t>
      </w:r>
    </w:p>
    <w:p w14:paraId="24BFC2D3" w14:textId="77777777" w:rsidR="007D0F5E" w:rsidRPr="007D0F5E" w:rsidRDefault="007D0F5E" w:rsidP="007D0F5E">
      <w:pPr>
        <w:pStyle w:val="Pardeliste"/>
        <w:numPr>
          <w:ilvl w:val="0"/>
          <w:numId w:val="28"/>
        </w:numPr>
      </w:pPr>
      <w:r>
        <w:t>Ajouter dans le fichier de configuration l’adresse et le port de votre server</w:t>
      </w:r>
    </w:p>
    <w:p w14:paraId="6BA1E108" w14:textId="77777777" w:rsidR="00A92C9A" w:rsidRDefault="00A92C9A" w:rsidP="00024372">
      <w:pPr>
        <w:pStyle w:val="Titre3"/>
      </w:pPr>
    </w:p>
    <w:p w14:paraId="3C42DB94" w14:textId="77777777"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14:paraId="6BEE975A" w14:textId="77777777" w:rsidR="009E7824" w:rsidRDefault="009E7824" w:rsidP="009E7824">
      <w:pPr>
        <w:pStyle w:val="Par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14:paraId="3B3148B0" w14:textId="77777777" w:rsidR="008D156F" w:rsidRPr="009E7824" w:rsidRDefault="008D156F" w:rsidP="009E7824">
      <w:pPr>
        <w:pStyle w:val="Pardeliste"/>
        <w:numPr>
          <w:ilvl w:val="0"/>
          <w:numId w:val="28"/>
        </w:numPr>
      </w:pPr>
      <w:r>
        <w:t>Il sera aussi possible de poster un commentaire</w:t>
      </w:r>
    </w:p>
    <w:p w14:paraId="6CBE5E7A" w14:textId="77777777" w:rsidR="00D37A70" w:rsidRPr="00D37A70" w:rsidRDefault="00D37A70" w:rsidP="00D37A70"/>
    <w:p w14:paraId="5E3B66A7" w14:textId="77777777" w:rsidR="00024372" w:rsidRDefault="009907F1" w:rsidP="009907F1">
      <w:pPr>
        <w:pStyle w:val="Titre2"/>
        <w:rPr>
          <w:noProof/>
        </w:rPr>
      </w:pPr>
      <w:r>
        <w:rPr>
          <w:noProof/>
        </w:rPr>
        <w:t>Aide</w:t>
      </w:r>
    </w:p>
    <w:p w14:paraId="27DE0A15" w14:textId="77777777" w:rsidR="009907F1" w:rsidRDefault="009907F1" w:rsidP="009907F1">
      <w:proofErr w:type="spellStart"/>
      <w:r w:rsidRPr="009907F1">
        <w:rPr>
          <w:b/>
          <w:i/>
        </w:rPr>
        <w:t>Shoutbox</w:t>
      </w:r>
      <w:proofErr w:type="spellEnd"/>
      <w:r>
        <w:t xml:space="preserve"> : </w:t>
      </w:r>
      <w:hyperlink r:id="rId31" w:history="1">
        <w:r w:rsidRPr="00A51173">
          <w:rPr>
            <w:rStyle w:val="Lienhypertexte"/>
          </w:rPr>
          <w:t>https://fr.wikipedia.org/wiki/Shoutbox</w:t>
        </w:r>
      </w:hyperlink>
    </w:p>
    <w:p w14:paraId="0C35934F" w14:textId="77777777" w:rsidR="009907F1" w:rsidRPr="009907F1" w:rsidRDefault="009907F1" w:rsidP="009907F1"/>
    <w:p w14:paraId="7E6102B4" w14:textId="77777777" w:rsidR="00024372" w:rsidRDefault="00024372" w:rsidP="00D22DC9">
      <w:pPr>
        <w:pStyle w:val="Titre2"/>
      </w:pPr>
      <w:bookmarkStart w:id="59" w:name="_Toc430965411"/>
      <w:r>
        <w:t>Rapport</w:t>
      </w:r>
      <w:bookmarkEnd w:id="59"/>
    </w:p>
    <w:p w14:paraId="6AB1BEC1" w14:textId="77777777" w:rsidR="00024372" w:rsidRDefault="00024372" w:rsidP="00024372"/>
    <w:p w14:paraId="3FEFEC9F" w14:textId="77777777" w:rsidR="00024372" w:rsidRDefault="00024372" w:rsidP="00024372">
      <w:pPr>
        <w:pStyle w:val="Titre3"/>
      </w:pPr>
      <w:bookmarkStart w:id="60" w:name="_Toc430965412"/>
      <w:r>
        <w:t>Description des travaux</w:t>
      </w:r>
      <w:bookmarkEnd w:id="60"/>
    </w:p>
    <w:p w14:paraId="725568EC" w14:textId="77777777" w:rsidR="00024372" w:rsidRDefault="00024372" w:rsidP="00024372">
      <w:pPr>
        <w:pStyle w:val="Titre3"/>
      </w:pPr>
    </w:p>
    <w:p w14:paraId="51A72BC8" w14:textId="77777777" w:rsidR="00925F56" w:rsidRPr="00F223C8" w:rsidRDefault="00024372" w:rsidP="00FD6EA4">
      <w:pPr>
        <w:pStyle w:val="Titre3"/>
      </w:pPr>
      <w:bookmarkStart w:id="61" w:name="_Toc430965413"/>
      <w:r>
        <w:t>Difficultés rencontrées</w:t>
      </w:r>
      <w:bookmarkEnd w:id="61"/>
    </w:p>
    <w:p w14:paraId="15476FDA" w14:textId="77777777" w:rsidR="002D4303" w:rsidRPr="00F223C8" w:rsidRDefault="002D4303" w:rsidP="002D4303">
      <w:pPr>
        <w:rPr>
          <w:noProof/>
        </w:rPr>
      </w:pPr>
    </w:p>
    <w:sectPr w:rsidR="002D4303" w:rsidRPr="00F223C8" w:rsidSect="00925F56">
      <w:headerReference w:type="default" r:id="rId32"/>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85257" w14:textId="77777777" w:rsidR="00502459" w:rsidRDefault="00502459" w:rsidP="006651C9">
      <w:r>
        <w:separator/>
      </w:r>
    </w:p>
  </w:endnote>
  <w:endnote w:type="continuationSeparator" w:id="0">
    <w:p w14:paraId="7AE38A1D" w14:textId="77777777" w:rsidR="00502459" w:rsidRDefault="0050245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28D4F" w14:textId="77777777" w:rsidR="00502459" w:rsidRDefault="00502459" w:rsidP="006651C9">
      <w:r>
        <w:separator/>
      </w:r>
    </w:p>
  </w:footnote>
  <w:footnote w:type="continuationSeparator" w:id="0">
    <w:p w14:paraId="6C9227CB" w14:textId="77777777" w:rsidR="00502459" w:rsidRDefault="00502459" w:rsidP="006651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14:paraId="4DE01DB2" w14:textId="77777777" w:rsidR="009E7824" w:rsidRDefault="009E7824">
        <w:pPr>
          <w:pStyle w:val="En-tte"/>
          <w:ind w:left="-864"/>
        </w:pPr>
        <w:r>
          <w:rPr>
            <w:noProof/>
          </w:rPr>
          <mc:AlternateContent>
            <mc:Choice Requires="wpg">
              <w:drawing>
                <wp:inline distT="0" distB="0" distL="0" distR="0" wp14:anchorId="4D6BD38B" wp14:editId="3C9F4B4C">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072FF11" w14:textId="77777777" w:rsidR="009E7824" w:rsidRDefault="009E7824">
                                <w:pPr>
                                  <w:jc w:val="right"/>
                                </w:pPr>
                                <w:r>
                                  <w:fldChar w:fldCharType="begin"/>
                                </w:r>
                                <w:r>
                                  <w:instrText>PAGE    \* MERGEFORMAT</w:instrText>
                                </w:r>
                                <w:r>
                                  <w:fldChar w:fldCharType="separate"/>
                                </w:r>
                                <w:r w:rsidR="00AC22E4" w:rsidRPr="00AC22E4">
                                  <w:rPr>
                                    <w:b/>
                                    <w:bCs/>
                                    <w:noProof/>
                                    <w:color w:val="FFFFFF" w:themeColor="background1"/>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D6BD38B" id="Groupe_x0020_3" o:spid="_x0000_s1029" style="width:43.2pt;height:18.7pt;mso-position-horizontal-relative:char;mso-position-vertical-relative:line" coordorigin="614,660" coordsize="864,3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">
                  <v:roundrect id="AutoShape_x0020_42" o:spid="_x0000_s1030" style="position:absolute;left:859;top:415;width:374;height:864;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KHt0wwAA&#10;ANoAAAAPAAAAZHJzL2Rvd25yZXYueG1sRI9Pi8IwFMTvgt8hvAUvoqmCItVYFqHgQZCte9jjo3nb&#10;lm1eSpP+0U9vFgSPw8z8hjkko6lFT62rLCtYLSMQxLnVFRcKvm/pYgfCeWSNtWVScCcHyXE6OWCs&#10;7cBf1Ge+EAHCLkYFpfdNLKXLSzLolrYhDt6vbQ36INtC6haHADe1XEfRVhqsOCyU2NCppPwv64wC&#10;vb7v5Pya1o95eu27H59dhjRTavYxfu5BeBr9O/xqn7WCDfxfCTdAH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KHt0wwAAANoAAAAPAAAAAAAAAAAAAAAAAJcCAABkcnMvZG93&#10;bnJldi54bWxQSwUGAAAAAAQABAD1AAAAhwMAAAAA&#10;" strokecolor="#e4be84"/>
                  <v:roundrect id="AutoShape_x0020_43" o:spid="_x0000_s1031" style="position:absolute;left:898;top:451;width:296;height:792;rotation:-9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AokwwAA&#10;ANoAAAAPAAAAZHJzL2Rvd25yZXYueG1sRI9BawIxFITvgv8hvEIvRbMWtGU1ighCb0Urssfn5rlZ&#10;u3lZklS3/nojCB6HmfmGmS0624gz+VA7VjAaZiCIS6drrhTsftaDTxAhImtsHJOCfwqwmPd7M8y1&#10;u/CGzttYiQThkKMCE2ObSxlKQxbD0LXEyTs6bzEm6SupPV4S3DbyPcsm0mLNacFgSytD5e/2zyr4&#10;LmSxGheHj80y89fjaH+lN3NS6vWlW05BROriM/xof2kFE7hfSTd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AokwwAAANoAAAAPAAAAAAAAAAAAAAAAAJcCAABkcnMvZG93&#10;bnJldi54bWxQSwUGAAAAAAQABAD1AAAAhwMAAAAA&#10;" fillcolor="#e4be84" strokecolor="#e4be84"/>
                  <v:shapetype id="_x0000_t202" coordsize="21600,21600" o:spt="202" path="m0,0l0,21600,21600,21600,21600,0xe">
                    <v:stroke joinstyle="miter"/>
                    <v:path gradientshapeok="t" o:connecttype="rect"/>
                  </v:shapetype>
                  <v:shape id="Text_x0020_Box_x0020_44" o:spid="_x0000_s1032" type="#_x0000_t202" style="position:absolute;left:732;top:716;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inset="0,0,0,0">
                      <w:txbxContent>
                        <w:p w14:paraId="4072FF11" w14:textId="77777777" w:rsidR="009E7824" w:rsidRDefault="009E7824">
                          <w:pPr>
                            <w:jc w:val="right"/>
                          </w:pPr>
                          <w:r>
                            <w:fldChar w:fldCharType="begin"/>
                          </w:r>
                          <w:r>
                            <w:instrText>PAGE    \* MERGEFORMAT</w:instrText>
                          </w:r>
                          <w:r>
                            <w:fldChar w:fldCharType="separate"/>
                          </w:r>
                          <w:r w:rsidR="00AC22E4" w:rsidRPr="00AC22E4">
                            <w:rPr>
                              <w:b/>
                              <w:bCs/>
                              <w:noProof/>
                              <w:color w:val="FFFFFF" w:themeColor="background1"/>
                            </w:rPr>
                            <w:t>6</w:t>
                          </w:r>
                          <w:r>
                            <w:rPr>
                              <w:b/>
                              <w:bCs/>
                              <w:color w:val="FFFFFF" w:themeColor="background1"/>
                            </w:rPr>
                            <w:fldChar w:fldCharType="end"/>
                          </w:r>
                        </w:p>
                      </w:txbxContent>
                    </v:textbox>
                  </v:shape>
                  <w10:anchorlock/>
                </v:group>
              </w:pict>
            </mc:Fallback>
          </mc:AlternateContent>
        </w:r>
      </w:p>
    </w:sdtContent>
  </w:sdt>
  <w:p w14:paraId="29E01FBF" w14:textId="77777777" w:rsidR="009E7824" w:rsidRDefault="009E782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1120D"/>
    <w:rsid w:val="003121AA"/>
    <w:rsid w:val="00323867"/>
    <w:rsid w:val="00340A2D"/>
    <w:rsid w:val="00364ADF"/>
    <w:rsid w:val="0036558D"/>
    <w:rsid w:val="00384CFB"/>
    <w:rsid w:val="003874D9"/>
    <w:rsid w:val="003B5121"/>
    <w:rsid w:val="003D3155"/>
    <w:rsid w:val="003D55CD"/>
    <w:rsid w:val="003F3483"/>
    <w:rsid w:val="004019C9"/>
    <w:rsid w:val="004106C3"/>
    <w:rsid w:val="00410DF4"/>
    <w:rsid w:val="0041213E"/>
    <w:rsid w:val="00416984"/>
    <w:rsid w:val="0044640A"/>
    <w:rsid w:val="00463284"/>
    <w:rsid w:val="004652DE"/>
    <w:rsid w:val="00472FC1"/>
    <w:rsid w:val="004A6277"/>
    <w:rsid w:val="004D0AA7"/>
    <w:rsid w:val="004D462A"/>
    <w:rsid w:val="004D7D28"/>
    <w:rsid w:val="004E00B4"/>
    <w:rsid w:val="004E5693"/>
    <w:rsid w:val="004F3E14"/>
    <w:rsid w:val="004F7870"/>
    <w:rsid w:val="00502459"/>
    <w:rsid w:val="00515EF9"/>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C22E4"/>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FB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etableauclaire1">
    <w:name w:val="Grille de tableau claire1"/>
    <w:basedOn w:val="TableauNormal"/>
    <w:uiPriority w:val="99"/>
    <w:rsid w:val="002602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simple11">
    <w:name w:val="Tableau simple 11"/>
    <w:basedOn w:val="TableauNormal"/>
    <w:uiPriority w:val="99"/>
    <w:rsid w:val="0026020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Ind w:w="0" w:type="dxa"/>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CellMar>
        <w:top w:w="0" w:type="dxa"/>
        <w:left w:w="108" w:type="dxa"/>
        <w:bottom w:w="0" w:type="dxa"/>
        <w:right w:w="108" w:type="dxa"/>
      </w:tblCellMar>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Emphase">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elivre">
    <w:name w:val="Book Title"/>
    <w:basedOn w:val="Policepardfaut"/>
    <w:uiPriority w:val="33"/>
    <w:qFormat/>
    <w:rsid w:val="005C33C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openclassrooms.com/courses/apprenez-a-programmer-en-java/les-menus-et-boites-de-dialogue" TargetMode="External"/><Relationship Id="rId21" Type="http://schemas.openxmlformats.org/officeDocument/2006/relationships/diagramData" Target="diagrams/data2.xml"/><Relationship Id="rId22" Type="http://schemas.openxmlformats.org/officeDocument/2006/relationships/diagramLayout" Target="diagrams/layout2.xml"/><Relationship Id="rId23" Type="http://schemas.openxmlformats.org/officeDocument/2006/relationships/diagramQuickStyle" Target="diagrams/quickStyle2.xml"/><Relationship Id="rId24" Type="http://schemas.openxmlformats.org/officeDocument/2006/relationships/diagramColors" Target="diagrams/colors2.xml"/><Relationship Id="rId25" Type="http://schemas.microsoft.com/office/2007/relationships/diagramDrawing" Target="diagrams/drawing2.xml"/><Relationship Id="rId26" Type="http://schemas.openxmlformats.org/officeDocument/2006/relationships/hyperlink" Target="http://www.tutorialspoint.com/design_pattern/filter_pattern.htm" TargetMode="External"/><Relationship Id="rId27" Type="http://schemas.openxmlformats.org/officeDocument/2006/relationships/hyperlink" Target="https://docs.oracle.com/javase/tutorial/uiswing/components/menu.html" TargetMode="External"/><Relationship Id="rId28" Type="http://schemas.openxmlformats.org/officeDocument/2006/relationships/hyperlink" Target="https://docs.oracle.com/javase/tutorial/uiswing/components/spinner.html" TargetMode="External"/><Relationship Id="rId29" Type="http://schemas.openxmlformats.org/officeDocument/2006/relationships/hyperlink" Target="http://alvinalexander.com/blog/post/jfc-swing/how-create-simple-swing-html-viewer-browser-jav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tutorialspoint.com/sqlite/sqlite_java.htm" TargetMode="External"/><Relationship Id="rId31" Type="http://schemas.openxmlformats.org/officeDocument/2006/relationships/hyperlink" Target="https://fr.wikipedia.org/wiki/Shoutbox" TargetMode="External"/><Relationship Id="rId32" Type="http://schemas.openxmlformats.org/officeDocument/2006/relationships/header" Target="header1.xml"/><Relationship Id="rId9" Type="http://schemas.openxmlformats.org/officeDocument/2006/relationships/endnotes" Target="endnotes.xml"/><Relationship Id="rId33"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4" Type="http://schemas.openxmlformats.org/officeDocument/2006/relationships/theme" Target="theme/theme1.xml"/><Relationship Id="rId10"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mailto:charles.ecollan@u-psud.fr" TargetMode="External"/><Relationship Id="rId14" Type="http://schemas.openxmlformats.org/officeDocument/2006/relationships/hyperlink" Target="mailto:charles.ecollan@u-psud.fr" TargetMode="Externa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6E9F04CF-538C-49AC-B727-EE48AD00E24E}" srcId="{90721A67-6AD1-4A80-A90E-9D77E7AD4E6D}" destId="{6EAA9C23-3A78-4C27-AAC9-504C071FA2D8}" srcOrd="1" destOrd="0" parTransId="{99F72719-26C5-43AC-9154-CEFFF5CEB37E}" sibTransId="{9DE824F4-9157-4786-AD52-3E163FA3C3B4}"/>
    <dgm:cxn modelId="{1486F173-F48C-DB40-93E4-67D81A3B051C}" type="presOf" srcId="{559B25C1-457C-4CA8-A035-1849D9779D21}" destId="{858F7110-3310-4783-BBA8-7EC1E711C660}" srcOrd="0" destOrd="0" presId="urn:microsoft.com/office/officeart/2005/8/layout/hierarchy2"/>
    <dgm:cxn modelId="{1DEBFE17-E508-1548-BC7E-3225DA7DD264}" type="presOf" srcId="{597EB83F-9AF9-4A72-80A3-732912F27C6D}" destId="{1FDB852C-60D2-4512-8688-DBBE489C7C32}" srcOrd="1" destOrd="0" presId="urn:microsoft.com/office/officeart/2005/8/layout/hierarchy2"/>
    <dgm:cxn modelId="{6995A40D-8065-E24E-8E46-5B121BBB9238}" type="presOf" srcId="{4D72C498-B5D7-4A5E-9949-13D4BDD70C79}" destId="{3F3231AA-D37A-47E2-AA64-F3C7B7B2954D}" srcOrd="0" destOrd="0" presId="urn:microsoft.com/office/officeart/2005/8/layout/hierarchy2"/>
    <dgm:cxn modelId="{AE025013-6F07-1246-B1ED-AB3B095FF092}" type="presOf" srcId="{16244E34-B2A7-4CB0-B85E-995BCA75C3E6}" destId="{D91136A0-BBA5-4033-85D4-E551E48A4097}" srcOrd="0" destOrd="0" presId="urn:microsoft.com/office/officeart/2005/8/layout/hierarchy2"/>
    <dgm:cxn modelId="{C648411A-3529-A649-A22F-A7DC10FB3D87}" type="presOf" srcId="{24E98E51-90AC-468F-867A-C952D6FD5668}" destId="{37C38F7E-4D19-426C-A64E-1CBDFC363BB7}" srcOrd="0" destOrd="0" presId="urn:microsoft.com/office/officeart/2005/8/layout/hierarchy2"/>
    <dgm:cxn modelId="{3CB55E4A-B63E-AA43-89C1-6DC1D62CE350}" type="presOf" srcId="{65626F29-AB7F-4A3E-92D9-6AFC55134C2D}" destId="{76D26D6D-EDAF-4C52-8B4D-841B0D968087}" srcOrd="0" destOrd="0" presId="urn:microsoft.com/office/officeart/2005/8/layout/hierarchy2"/>
    <dgm:cxn modelId="{D914DCCD-03B3-074C-9849-34EC00B19EFF}" type="presOf" srcId="{FDC9356B-5836-435E-BB19-C94DC8F3D3EF}" destId="{D63F150D-0E96-4C27-A427-95C317656D1D}"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DA43938E-B1DB-8649-92AB-4B98A1BD4351}" type="presOf" srcId="{F1D4A2FF-1ED4-48C6-8293-904F41872AF1}" destId="{215E04C8-8ADC-4870-8072-6C6871A934E8}" srcOrd="0" destOrd="0" presId="urn:microsoft.com/office/officeart/2005/8/layout/hierarchy2"/>
    <dgm:cxn modelId="{B7FCAB97-C466-6C47-9605-AA27457692C4}" type="presOf" srcId="{1489036D-A9DA-40B5-957F-936B4A348264}" destId="{EBFADA6F-FD50-43FB-87CB-15B1D9AA94CD}" srcOrd="0" destOrd="0" presId="urn:microsoft.com/office/officeart/2005/8/layout/hierarchy2"/>
    <dgm:cxn modelId="{1FF08835-7D6E-4241-92AF-C65741373F1D}" type="presOf" srcId="{3FE4910D-602C-4A72-BB9E-A3BE3A3A0E78}" destId="{F14A685D-1E0D-4B4F-8491-096DFB19D677}" srcOrd="1" destOrd="0" presId="urn:microsoft.com/office/officeart/2005/8/layout/hierarchy2"/>
    <dgm:cxn modelId="{5DFF9E08-0052-8440-9008-EDEC1091188B}" type="presOf" srcId="{F1D4A2FF-1ED4-48C6-8293-904F41872AF1}" destId="{881DB251-9FB1-4300-9BCC-5ED061EBD6BA}" srcOrd="1" destOrd="0" presId="urn:microsoft.com/office/officeart/2005/8/layout/hierarchy2"/>
    <dgm:cxn modelId="{F87FA706-B3E4-E84A-98EA-1F5236F75373}" type="presOf" srcId="{AD7B3DA5-2EE7-42E6-A405-E9204AD083F8}" destId="{B96A10A5-DFF5-46F1-944C-3675766C550F}" srcOrd="0" destOrd="0" presId="urn:microsoft.com/office/officeart/2005/8/layout/hierarchy2"/>
    <dgm:cxn modelId="{1E95F3E9-38D2-5A47-B1DF-3F926F3FFAFC}" type="presOf" srcId="{913E8ED9-5793-4239-BAD8-A00A3159E04D}" destId="{A21B35AB-A6E7-40B0-A48C-F2137E09EDE9}" srcOrd="0" destOrd="0" presId="urn:microsoft.com/office/officeart/2005/8/layout/hierarchy2"/>
    <dgm:cxn modelId="{EB40648F-78DB-F04E-A21E-056230361A42}" type="presOf" srcId="{DD6977A0-3802-4240-88A2-691E7C2C48A6}" destId="{968AF4BE-4974-4BD5-85C7-35A0B47C6F8A}" srcOrd="0" destOrd="0" presId="urn:microsoft.com/office/officeart/2005/8/layout/hierarchy2"/>
    <dgm:cxn modelId="{D79C7514-9C58-4947-91D6-850E760BCA08}" type="presOf" srcId="{90721A67-6AD1-4A80-A90E-9D77E7AD4E6D}" destId="{2D8842D7-E959-42FA-BA94-C6E6A8D46F08}" srcOrd="0" destOrd="0" presId="urn:microsoft.com/office/officeart/2005/8/layout/hierarchy2"/>
    <dgm:cxn modelId="{B7284391-8B8B-924D-92BE-BE9BF2B2B44A}" type="presOf" srcId="{C72AA88C-4AEE-412B-ABBF-33D17A0AD941}" destId="{8E5DD861-D493-4A0A-B81E-EB2108ED9BB3}"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331CC531-9544-744A-BECB-2205638DCCC0}" type="presOf" srcId="{495223E1-057C-40FA-B321-DB15D7B7BF1E}" destId="{98EDA116-065D-473B-983B-F7A1A4E0692D}" srcOrd="0" destOrd="0" presId="urn:microsoft.com/office/officeart/2005/8/layout/hierarchy2"/>
    <dgm:cxn modelId="{13ABF1C7-BEA9-DC4E-BFD4-DE63F9C02EF1}" type="presOf" srcId="{597EB83F-9AF9-4A72-80A3-732912F27C6D}" destId="{D955C53B-B716-4B38-9366-F9DF3D076BCB}" srcOrd="0" destOrd="0" presId="urn:microsoft.com/office/officeart/2005/8/layout/hierarchy2"/>
    <dgm:cxn modelId="{5235A86D-AE61-6B4D-A3E6-0ABCB8AB83D8}" type="presOf" srcId="{0B7CF66D-0A27-42E3-AC6D-2DB726B0F1E6}" destId="{C296F982-F6F0-4728-ADF2-DC91F37071EA}" srcOrd="1" destOrd="0" presId="urn:microsoft.com/office/officeart/2005/8/layout/hierarchy2"/>
    <dgm:cxn modelId="{D89F6048-F1B4-4787-B926-B49F52CB6F9B}" srcId="{AD7B3DA5-2EE7-42E6-A405-E9204AD083F8}" destId="{4D72C498-B5D7-4A5E-9949-13D4BDD70C79}" srcOrd="0" destOrd="0" parTransId="{3FE4910D-602C-4A72-BB9E-A3BE3A3A0E78}" sibTransId="{A5576FB7-9241-49DD-B403-195A5C6DB3B2}"/>
    <dgm:cxn modelId="{8251B82D-0819-2447-8826-DFA228C96BEB}" type="presOf" srcId="{9E6B55FE-E53C-49DC-B515-C2397BEC2CAB}" destId="{288590B9-AA3F-44E1-86EF-EEFFCBA51BD5}"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303D6D25-D3D9-9B48-BCD6-FB53B0BC0358}" type="presOf" srcId="{B13E7694-BD7E-4ACD-8A25-288621413B33}" destId="{2FF43323-1B88-4D6E-A12C-28C1BD2304F7}" srcOrd="1"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9FCCB855-91AE-5E42-A672-8F4996404EB3}" type="presOf" srcId="{B13E7694-BD7E-4ACD-8A25-288621413B33}" destId="{D36435EE-5DD9-4CB1-80E2-64E88C5269A2}" srcOrd="0" destOrd="0" presId="urn:microsoft.com/office/officeart/2005/8/layout/hierarchy2"/>
    <dgm:cxn modelId="{131EF27E-A3DD-F04A-9D42-2D5EDAA7E0FB}" type="presOf" srcId="{139FBCB0-87C1-4D19-9898-BB48C99D5614}" destId="{2D4C1DD3-7A1B-4669-AB42-72A65ACFF1A8}" srcOrd="1"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9F4D2FFF-97B0-4BDE-B2FE-9300A204E5EE}" srcId="{65626F29-AB7F-4A3E-92D9-6AFC55134C2D}" destId="{90721A67-6AD1-4A80-A90E-9D77E7AD4E6D}" srcOrd="0" destOrd="0" parTransId="{FD12DCE2-E0B7-4C60-87FD-DBDC9530217F}" sibTransId="{898BA68B-F5FB-436F-B345-A5FAFB505382}"/>
    <dgm:cxn modelId="{4EA7E74F-FC1E-CC43-99EB-883561F233C2}" type="presOf" srcId="{559D18E3-752D-4EE1-9939-C38FEFFAE5A4}" destId="{E36A5456-E43A-492B-ABAE-06F81987E8E0}" srcOrd="1" destOrd="0" presId="urn:microsoft.com/office/officeart/2005/8/layout/hierarchy2"/>
    <dgm:cxn modelId="{828F649B-CF1E-8745-AD02-74EEFB5C7DD7}" type="presOf" srcId="{DD6977A0-3802-4240-88A2-691E7C2C48A6}" destId="{6F424515-AE64-4689-98CF-DEE19DC54531}"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7A597FF-8C65-8F41-8547-95EDE5B63C82}" type="presOf" srcId="{99F72719-26C5-43AC-9154-CEFFF5CEB37E}" destId="{ECBF6DD1-22FB-4942-9A69-C2E334F2B933}" srcOrd="1" destOrd="0" presId="urn:microsoft.com/office/officeart/2005/8/layout/hierarchy2"/>
    <dgm:cxn modelId="{5CF41931-BA8A-3041-8736-0F7B01DE01AC}" type="presOf" srcId="{C72AA88C-4AEE-412B-ABBF-33D17A0AD941}" destId="{C0DFBE07-132A-42A3-A5E2-F594000B2340}" srcOrd="1" destOrd="0" presId="urn:microsoft.com/office/officeart/2005/8/layout/hierarchy2"/>
    <dgm:cxn modelId="{CD91B84C-2A5C-1B4C-86AD-EE6F1A19EF5F}" type="presOf" srcId="{1489036D-A9DA-40B5-957F-936B4A348264}" destId="{D2E89353-C1DC-4D8C-81F7-770019C69DEF}" srcOrd="1" destOrd="0" presId="urn:microsoft.com/office/officeart/2005/8/layout/hierarchy2"/>
    <dgm:cxn modelId="{C1646EA7-9B18-0647-9BF0-3915555819D6}" type="presOf" srcId="{559D18E3-752D-4EE1-9939-C38FEFFAE5A4}" destId="{9EFBE792-9572-41CC-B394-D06BBCFDDEA7}" srcOrd="0" destOrd="0" presId="urn:microsoft.com/office/officeart/2005/8/layout/hierarchy2"/>
    <dgm:cxn modelId="{10820E9B-F692-4BF5-B197-3DDE2495C1CB}" srcId="{6EAA9C23-3A78-4C27-AAC9-504C071FA2D8}" destId="{913E8ED9-5793-4239-BAD8-A00A3159E04D}" srcOrd="0" destOrd="0" parTransId="{C72AA88C-4AEE-412B-ABBF-33D17A0AD941}" sibTransId="{E09A0026-5DBE-4A74-ADE4-A8C0FD11704F}"/>
    <dgm:cxn modelId="{EE41185B-06B9-144B-9BA6-AD2FDF58EAD6}" type="presOf" srcId="{3FE4910D-602C-4A72-BB9E-A3BE3A3A0E78}" destId="{C26101A3-172C-4AFD-8AA5-00EF71442597}"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FBB30EDF-845F-C941-B46D-BA48C5DE7088}" type="presOf" srcId="{6EAA9C23-3A78-4C27-AAC9-504C071FA2D8}" destId="{FFF314B7-9492-4462-8B1C-7BC33784FA0A}" srcOrd="0" destOrd="0" presId="urn:microsoft.com/office/officeart/2005/8/layout/hierarchy2"/>
    <dgm:cxn modelId="{E73E6D63-45A0-844C-8B94-FCD5B2696D8E}" type="presOf" srcId="{99F72719-26C5-43AC-9154-CEFFF5CEB37E}" destId="{A8464F86-5444-4B1D-8904-D5D84FB93A63}" srcOrd="0" destOrd="0" presId="urn:microsoft.com/office/officeart/2005/8/layout/hierarchy2"/>
    <dgm:cxn modelId="{DFE4CF0F-3F66-5340-9D94-C7C75100533A}" type="presOf" srcId="{CFFF95AD-6A3E-4156-870B-74376FA448BF}" destId="{DE27DD97-4305-47FC-AFB0-35E1E791B27F}" srcOrd="0" destOrd="0" presId="urn:microsoft.com/office/officeart/2005/8/layout/hierarchy2"/>
    <dgm:cxn modelId="{2DAA5C48-0936-9B49-AB88-604B60927898}" type="presOf" srcId="{139FBCB0-87C1-4D19-9898-BB48C99D5614}" destId="{AEBC5B76-A737-49A2-B533-66F2022C87AD}" srcOrd="0" destOrd="0" presId="urn:microsoft.com/office/officeart/2005/8/layout/hierarchy2"/>
    <dgm:cxn modelId="{CB22BDBB-C85B-D647-865B-2DB453AF38BC}" type="presOf" srcId="{0B7CF66D-0A27-42E3-AC6D-2DB726B0F1E6}" destId="{F84282DA-A190-4AE4-80A2-887CA41C8DE9}"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BBE2348-B172-FD49-9650-D1961B462268}" type="presParOf" srcId="{76D26D6D-EDAF-4C52-8B4D-841B0D968087}" destId="{F8FABF40-7E53-41D6-A584-A511DC78C1BE}" srcOrd="0" destOrd="0" presId="urn:microsoft.com/office/officeart/2005/8/layout/hierarchy2"/>
    <dgm:cxn modelId="{35CC225A-9C10-8347-BB22-658465DA3F57}" type="presParOf" srcId="{F8FABF40-7E53-41D6-A584-A511DC78C1BE}" destId="{2D8842D7-E959-42FA-BA94-C6E6A8D46F08}" srcOrd="0" destOrd="0" presId="urn:microsoft.com/office/officeart/2005/8/layout/hierarchy2"/>
    <dgm:cxn modelId="{A66F748A-CADE-7A4E-9F6A-1B0D6464610A}" type="presParOf" srcId="{F8FABF40-7E53-41D6-A584-A511DC78C1BE}" destId="{BE75B47B-3650-4F5E-B461-4EF0A961DD5A}" srcOrd="1" destOrd="0" presId="urn:microsoft.com/office/officeart/2005/8/layout/hierarchy2"/>
    <dgm:cxn modelId="{52D5241B-E61D-8B49-84DB-26CFDD327015}" type="presParOf" srcId="{BE75B47B-3650-4F5E-B461-4EF0A961DD5A}" destId="{F84282DA-A190-4AE4-80A2-887CA41C8DE9}" srcOrd="0" destOrd="0" presId="urn:microsoft.com/office/officeart/2005/8/layout/hierarchy2"/>
    <dgm:cxn modelId="{43989760-FCFF-D44C-BF58-95196F17CA5D}" type="presParOf" srcId="{F84282DA-A190-4AE4-80A2-887CA41C8DE9}" destId="{C296F982-F6F0-4728-ADF2-DC91F37071EA}" srcOrd="0" destOrd="0" presId="urn:microsoft.com/office/officeart/2005/8/layout/hierarchy2"/>
    <dgm:cxn modelId="{B206A072-54C2-A64D-B69E-8F17BBF71116}" type="presParOf" srcId="{BE75B47B-3650-4F5E-B461-4EF0A961DD5A}" destId="{CF42DF83-DDC9-476D-B33D-59E7CA944A5E}" srcOrd="1" destOrd="0" presId="urn:microsoft.com/office/officeart/2005/8/layout/hierarchy2"/>
    <dgm:cxn modelId="{A9BF1093-2406-2646-BB13-BBC227E1AAD5}" type="presParOf" srcId="{CF42DF83-DDC9-476D-B33D-59E7CA944A5E}" destId="{B96A10A5-DFF5-46F1-944C-3675766C550F}" srcOrd="0" destOrd="0" presId="urn:microsoft.com/office/officeart/2005/8/layout/hierarchy2"/>
    <dgm:cxn modelId="{CBF08460-48E5-C941-AFD9-350EE584101A}" type="presParOf" srcId="{CF42DF83-DDC9-476D-B33D-59E7CA944A5E}" destId="{4F298BFB-1885-4076-9A22-AC9C0889C64B}" srcOrd="1" destOrd="0" presId="urn:microsoft.com/office/officeart/2005/8/layout/hierarchy2"/>
    <dgm:cxn modelId="{A891624D-3D27-1F4D-9928-42598F8A296C}" type="presParOf" srcId="{4F298BFB-1885-4076-9A22-AC9C0889C64B}" destId="{C26101A3-172C-4AFD-8AA5-00EF71442597}" srcOrd="0" destOrd="0" presId="urn:microsoft.com/office/officeart/2005/8/layout/hierarchy2"/>
    <dgm:cxn modelId="{5074BBEC-0A73-1C49-B906-2C43BEF62CF1}" type="presParOf" srcId="{C26101A3-172C-4AFD-8AA5-00EF71442597}" destId="{F14A685D-1E0D-4B4F-8491-096DFB19D677}" srcOrd="0" destOrd="0" presId="urn:microsoft.com/office/officeart/2005/8/layout/hierarchy2"/>
    <dgm:cxn modelId="{0CBEAAF1-4A5B-2946-B6DE-6DCF7FCDFB38}" type="presParOf" srcId="{4F298BFB-1885-4076-9A22-AC9C0889C64B}" destId="{F368639D-315F-4154-88B1-6A5B912D6526}" srcOrd="1" destOrd="0" presId="urn:microsoft.com/office/officeart/2005/8/layout/hierarchy2"/>
    <dgm:cxn modelId="{ED41A56C-4F14-FD4B-BDDF-6125D246B623}" type="presParOf" srcId="{F368639D-315F-4154-88B1-6A5B912D6526}" destId="{3F3231AA-D37A-47E2-AA64-F3C7B7B2954D}" srcOrd="0" destOrd="0" presId="urn:microsoft.com/office/officeart/2005/8/layout/hierarchy2"/>
    <dgm:cxn modelId="{AB0871AB-06FE-2D4D-B595-2B57B6FEAAB0}" type="presParOf" srcId="{F368639D-315F-4154-88B1-6A5B912D6526}" destId="{397AEE95-8A0C-4187-A00A-9EB934AA598C}" srcOrd="1" destOrd="0" presId="urn:microsoft.com/office/officeart/2005/8/layout/hierarchy2"/>
    <dgm:cxn modelId="{B96CFBEB-6535-0946-A795-694961F2C085}" type="presParOf" srcId="{397AEE95-8A0C-4187-A00A-9EB934AA598C}" destId="{968AF4BE-4974-4BD5-85C7-35A0B47C6F8A}" srcOrd="0" destOrd="0" presId="urn:microsoft.com/office/officeart/2005/8/layout/hierarchy2"/>
    <dgm:cxn modelId="{26FB13C3-2C37-1644-898F-9201B4B6DCEC}" type="presParOf" srcId="{968AF4BE-4974-4BD5-85C7-35A0B47C6F8A}" destId="{6F424515-AE64-4689-98CF-DEE19DC54531}" srcOrd="0" destOrd="0" presId="urn:microsoft.com/office/officeart/2005/8/layout/hierarchy2"/>
    <dgm:cxn modelId="{682B511B-C043-094F-BED3-AD734D2A5904}" type="presParOf" srcId="{397AEE95-8A0C-4187-A00A-9EB934AA598C}" destId="{EB924A49-A3F3-497C-ACC4-327EDE264F60}" srcOrd="1" destOrd="0" presId="urn:microsoft.com/office/officeart/2005/8/layout/hierarchy2"/>
    <dgm:cxn modelId="{5E0CADDA-5C90-E74B-A8E5-EFFD13220E56}" type="presParOf" srcId="{EB924A49-A3F3-497C-ACC4-327EDE264F60}" destId="{D63F150D-0E96-4C27-A427-95C317656D1D}" srcOrd="0" destOrd="0" presId="urn:microsoft.com/office/officeart/2005/8/layout/hierarchy2"/>
    <dgm:cxn modelId="{CD6D8CD2-BCA4-E641-903C-64D96E379269}" type="presParOf" srcId="{EB924A49-A3F3-497C-ACC4-327EDE264F60}" destId="{1491B2AE-5B55-45CE-B988-8E12BEB8BF55}" srcOrd="1" destOrd="0" presId="urn:microsoft.com/office/officeart/2005/8/layout/hierarchy2"/>
    <dgm:cxn modelId="{BE589A39-5220-D840-96F3-09CE257E9544}" type="presParOf" srcId="{397AEE95-8A0C-4187-A00A-9EB934AA598C}" destId="{AEBC5B76-A737-49A2-B533-66F2022C87AD}" srcOrd="2" destOrd="0" presId="urn:microsoft.com/office/officeart/2005/8/layout/hierarchy2"/>
    <dgm:cxn modelId="{B0C41514-F4A4-AD44-BADC-71C492131AA1}" type="presParOf" srcId="{AEBC5B76-A737-49A2-B533-66F2022C87AD}" destId="{2D4C1DD3-7A1B-4669-AB42-72A65ACFF1A8}" srcOrd="0" destOrd="0" presId="urn:microsoft.com/office/officeart/2005/8/layout/hierarchy2"/>
    <dgm:cxn modelId="{0CD297E7-CC9F-AD4A-B41A-1C58F6BC59E8}" type="presParOf" srcId="{397AEE95-8A0C-4187-A00A-9EB934AA598C}" destId="{9F7C6272-585E-4DDA-B1DC-EB4580AF2AB2}" srcOrd="3" destOrd="0" presId="urn:microsoft.com/office/officeart/2005/8/layout/hierarchy2"/>
    <dgm:cxn modelId="{AED19FE4-3FBF-A74E-BD98-031E9C594E71}" type="presParOf" srcId="{9F7C6272-585E-4DDA-B1DC-EB4580AF2AB2}" destId="{DE27DD97-4305-47FC-AFB0-35E1E791B27F}" srcOrd="0" destOrd="0" presId="urn:microsoft.com/office/officeart/2005/8/layout/hierarchy2"/>
    <dgm:cxn modelId="{9F869148-2959-B949-8353-15D680F020C7}" type="presParOf" srcId="{9F7C6272-585E-4DDA-B1DC-EB4580AF2AB2}" destId="{4A028989-708D-4CC4-885B-928EC3B6636B}" srcOrd="1" destOrd="0" presId="urn:microsoft.com/office/officeart/2005/8/layout/hierarchy2"/>
    <dgm:cxn modelId="{AEB14466-B9DB-1E40-A1F8-5B62153FFA94}" type="presParOf" srcId="{4A028989-708D-4CC4-885B-928EC3B6636B}" destId="{EBFADA6F-FD50-43FB-87CB-15B1D9AA94CD}" srcOrd="0" destOrd="0" presId="urn:microsoft.com/office/officeart/2005/8/layout/hierarchy2"/>
    <dgm:cxn modelId="{8CD714A1-E215-5847-B785-78D713185E3E}" type="presParOf" srcId="{EBFADA6F-FD50-43FB-87CB-15B1D9AA94CD}" destId="{D2E89353-C1DC-4D8C-81F7-770019C69DEF}" srcOrd="0" destOrd="0" presId="urn:microsoft.com/office/officeart/2005/8/layout/hierarchy2"/>
    <dgm:cxn modelId="{5DD6D6ED-18D1-B543-B0BC-9F15A7811BAC}" type="presParOf" srcId="{4A028989-708D-4CC4-885B-928EC3B6636B}" destId="{CC9BC564-3787-4383-9FFC-61D9D0588B21}" srcOrd="1" destOrd="0" presId="urn:microsoft.com/office/officeart/2005/8/layout/hierarchy2"/>
    <dgm:cxn modelId="{7BC21D8E-FEC0-D441-AB01-C597F21EA30B}" type="presParOf" srcId="{CC9BC564-3787-4383-9FFC-61D9D0588B21}" destId="{858F7110-3310-4783-BBA8-7EC1E711C660}" srcOrd="0" destOrd="0" presId="urn:microsoft.com/office/officeart/2005/8/layout/hierarchy2"/>
    <dgm:cxn modelId="{03EC3C9C-D622-4246-AC6B-8A65BD288C02}" type="presParOf" srcId="{CC9BC564-3787-4383-9FFC-61D9D0588B21}" destId="{65C1A66E-C56C-4171-AB97-8297D46BDB88}" srcOrd="1" destOrd="0" presId="urn:microsoft.com/office/officeart/2005/8/layout/hierarchy2"/>
    <dgm:cxn modelId="{8813F41F-0559-FC42-95C3-D23DB4B1EE98}" type="presParOf" srcId="{397AEE95-8A0C-4187-A00A-9EB934AA598C}" destId="{9EFBE792-9572-41CC-B394-D06BBCFDDEA7}" srcOrd="4" destOrd="0" presId="urn:microsoft.com/office/officeart/2005/8/layout/hierarchy2"/>
    <dgm:cxn modelId="{754D4E29-3D7A-5449-8B5F-8BBD6656CA13}" type="presParOf" srcId="{9EFBE792-9572-41CC-B394-D06BBCFDDEA7}" destId="{E36A5456-E43A-492B-ABAE-06F81987E8E0}" srcOrd="0" destOrd="0" presId="urn:microsoft.com/office/officeart/2005/8/layout/hierarchy2"/>
    <dgm:cxn modelId="{33C3717F-CD2C-9A41-B4EF-C77F869BC381}" type="presParOf" srcId="{397AEE95-8A0C-4187-A00A-9EB934AA598C}" destId="{6D225540-AFA0-415E-A130-ABE75225B256}" srcOrd="5" destOrd="0" presId="urn:microsoft.com/office/officeart/2005/8/layout/hierarchy2"/>
    <dgm:cxn modelId="{84265635-FFE7-8A43-A4C9-D435FC0F2DDB}" type="presParOf" srcId="{6D225540-AFA0-415E-A130-ABE75225B256}" destId="{37C38F7E-4D19-426C-A64E-1CBDFC363BB7}" srcOrd="0" destOrd="0" presId="urn:microsoft.com/office/officeart/2005/8/layout/hierarchy2"/>
    <dgm:cxn modelId="{106B8B36-1DF9-CD44-8A27-639426BDB2D4}" type="presParOf" srcId="{6D225540-AFA0-415E-A130-ABE75225B256}" destId="{F4349A4C-5F5C-42E6-B925-D581139B19CA}" srcOrd="1" destOrd="0" presId="urn:microsoft.com/office/officeart/2005/8/layout/hierarchy2"/>
    <dgm:cxn modelId="{553FF30C-8BD1-FD48-9270-B9BEF88B1A6B}" type="presParOf" srcId="{BE75B47B-3650-4F5E-B461-4EF0A961DD5A}" destId="{A8464F86-5444-4B1D-8904-D5D84FB93A63}" srcOrd="2" destOrd="0" presId="urn:microsoft.com/office/officeart/2005/8/layout/hierarchy2"/>
    <dgm:cxn modelId="{9BB01882-8BDC-1948-A752-72A226E6212E}" type="presParOf" srcId="{A8464F86-5444-4B1D-8904-D5D84FB93A63}" destId="{ECBF6DD1-22FB-4942-9A69-C2E334F2B933}" srcOrd="0" destOrd="0" presId="urn:microsoft.com/office/officeart/2005/8/layout/hierarchy2"/>
    <dgm:cxn modelId="{BAAB9ADA-0E35-D64E-9E58-10AD954EBD26}" type="presParOf" srcId="{BE75B47B-3650-4F5E-B461-4EF0A961DD5A}" destId="{E0C7B8DF-83A1-45D9-B9D9-9ED1C37E4CA4}" srcOrd="3" destOrd="0" presId="urn:microsoft.com/office/officeart/2005/8/layout/hierarchy2"/>
    <dgm:cxn modelId="{96401292-20F5-1242-BA51-4EA265C277F0}" type="presParOf" srcId="{E0C7B8DF-83A1-45D9-B9D9-9ED1C37E4CA4}" destId="{FFF314B7-9492-4462-8B1C-7BC33784FA0A}" srcOrd="0" destOrd="0" presId="urn:microsoft.com/office/officeart/2005/8/layout/hierarchy2"/>
    <dgm:cxn modelId="{72AD9BB6-F2DF-7B46-96EF-DBDB11F4432D}" type="presParOf" srcId="{E0C7B8DF-83A1-45D9-B9D9-9ED1C37E4CA4}" destId="{F4FA03A4-3DA6-47F7-9A77-3B374796CB77}" srcOrd="1" destOrd="0" presId="urn:microsoft.com/office/officeart/2005/8/layout/hierarchy2"/>
    <dgm:cxn modelId="{0A9F3EA6-1715-E747-961D-72871410BE24}" type="presParOf" srcId="{F4FA03A4-3DA6-47F7-9A77-3B374796CB77}" destId="{8E5DD861-D493-4A0A-B81E-EB2108ED9BB3}" srcOrd="0" destOrd="0" presId="urn:microsoft.com/office/officeart/2005/8/layout/hierarchy2"/>
    <dgm:cxn modelId="{62F3BA29-7A31-9B45-952E-70F05CF3AB17}" type="presParOf" srcId="{8E5DD861-D493-4A0A-B81E-EB2108ED9BB3}" destId="{C0DFBE07-132A-42A3-A5E2-F594000B2340}" srcOrd="0" destOrd="0" presId="urn:microsoft.com/office/officeart/2005/8/layout/hierarchy2"/>
    <dgm:cxn modelId="{E9231350-0787-CC47-BB97-076F6956646B}" type="presParOf" srcId="{F4FA03A4-3DA6-47F7-9A77-3B374796CB77}" destId="{D48AA310-08E8-41B2-9889-9054306545F3}" srcOrd="1" destOrd="0" presId="urn:microsoft.com/office/officeart/2005/8/layout/hierarchy2"/>
    <dgm:cxn modelId="{E5B933F3-0B98-6745-A12F-7E2F5D0569D2}" type="presParOf" srcId="{D48AA310-08E8-41B2-9889-9054306545F3}" destId="{A21B35AB-A6E7-40B0-A48C-F2137E09EDE9}" srcOrd="0" destOrd="0" presId="urn:microsoft.com/office/officeart/2005/8/layout/hierarchy2"/>
    <dgm:cxn modelId="{B83FC1A7-9150-374E-A4FD-5C9CE1AADD0A}" type="presParOf" srcId="{D48AA310-08E8-41B2-9889-9054306545F3}" destId="{8B5CE3EF-0622-44C1-849C-2057D356BCBF}" srcOrd="1" destOrd="0" presId="urn:microsoft.com/office/officeart/2005/8/layout/hierarchy2"/>
    <dgm:cxn modelId="{DE70C200-BC61-0349-8993-9A8F602F65D7}" type="presParOf" srcId="{F4FA03A4-3DA6-47F7-9A77-3B374796CB77}" destId="{D36435EE-5DD9-4CB1-80E2-64E88C5269A2}" srcOrd="2" destOrd="0" presId="urn:microsoft.com/office/officeart/2005/8/layout/hierarchy2"/>
    <dgm:cxn modelId="{0C5EFF55-85A3-A846-B87F-483863E6DED2}" type="presParOf" srcId="{D36435EE-5DD9-4CB1-80E2-64E88C5269A2}" destId="{2FF43323-1B88-4D6E-A12C-28C1BD2304F7}" srcOrd="0" destOrd="0" presId="urn:microsoft.com/office/officeart/2005/8/layout/hierarchy2"/>
    <dgm:cxn modelId="{F5152646-EA24-E24C-BC1F-71EB4AFFD264}" type="presParOf" srcId="{F4FA03A4-3DA6-47F7-9A77-3B374796CB77}" destId="{36D12C6A-C33F-444D-985E-C87528F365EF}" srcOrd="3" destOrd="0" presId="urn:microsoft.com/office/officeart/2005/8/layout/hierarchy2"/>
    <dgm:cxn modelId="{0C5D3ECB-52C8-F946-92AF-A1BE92481BD4}" type="presParOf" srcId="{36D12C6A-C33F-444D-985E-C87528F365EF}" destId="{D91136A0-BBA5-4033-85D4-E551E48A4097}" srcOrd="0" destOrd="0" presId="urn:microsoft.com/office/officeart/2005/8/layout/hierarchy2"/>
    <dgm:cxn modelId="{D54CD834-4E34-E342-8C7D-B02AFBFA3420}" type="presParOf" srcId="{36D12C6A-C33F-444D-985E-C87528F365EF}" destId="{18A8A596-414D-45EC-82A0-4CE6CE2BCEAF}" srcOrd="1" destOrd="0" presId="urn:microsoft.com/office/officeart/2005/8/layout/hierarchy2"/>
    <dgm:cxn modelId="{15344005-0266-2846-A97A-97A1E5962FD1}" type="presParOf" srcId="{F4FA03A4-3DA6-47F7-9A77-3B374796CB77}" destId="{215E04C8-8ADC-4870-8072-6C6871A934E8}" srcOrd="4" destOrd="0" presId="urn:microsoft.com/office/officeart/2005/8/layout/hierarchy2"/>
    <dgm:cxn modelId="{99DC6E0A-BE27-894D-B6CA-A0D184910A6A}" type="presParOf" srcId="{215E04C8-8ADC-4870-8072-6C6871A934E8}" destId="{881DB251-9FB1-4300-9BCC-5ED061EBD6BA}" srcOrd="0" destOrd="0" presId="urn:microsoft.com/office/officeart/2005/8/layout/hierarchy2"/>
    <dgm:cxn modelId="{0FBAA375-9CA5-A249-A147-B2A42CDEB873}" type="presParOf" srcId="{F4FA03A4-3DA6-47F7-9A77-3B374796CB77}" destId="{99095670-E0F4-480E-9255-5D1CF51C2306}" srcOrd="5" destOrd="0" presId="urn:microsoft.com/office/officeart/2005/8/layout/hierarchy2"/>
    <dgm:cxn modelId="{292EC447-6538-3846-8AEE-3540C1380510}" type="presParOf" srcId="{99095670-E0F4-480E-9255-5D1CF51C2306}" destId="{288590B9-AA3F-44E1-86EF-EEFFCBA51BD5}" srcOrd="0" destOrd="0" presId="urn:microsoft.com/office/officeart/2005/8/layout/hierarchy2"/>
    <dgm:cxn modelId="{4FB4D5D8-21A1-0247-8FFC-46927AC75A22}" type="presParOf" srcId="{99095670-E0F4-480E-9255-5D1CF51C2306}" destId="{C9ADEDFB-79EA-4185-B0EC-F6EC4D8F782E}" srcOrd="1" destOrd="0" presId="urn:microsoft.com/office/officeart/2005/8/layout/hierarchy2"/>
    <dgm:cxn modelId="{15910236-1219-4249-AD75-A1171326E7BF}" type="presParOf" srcId="{F4FA03A4-3DA6-47F7-9A77-3B374796CB77}" destId="{D955C53B-B716-4B38-9366-F9DF3D076BCB}" srcOrd="6" destOrd="0" presId="urn:microsoft.com/office/officeart/2005/8/layout/hierarchy2"/>
    <dgm:cxn modelId="{D8D28A7E-FE4B-424E-8A37-1F76D6A63781}" type="presParOf" srcId="{D955C53B-B716-4B38-9366-F9DF3D076BCB}" destId="{1FDB852C-60D2-4512-8688-DBBE489C7C32}" srcOrd="0" destOrd="0" presId="urn:microsoft.com/office/officeart/2005/8/layout/hierarchy2"/>
    <dgm:cxn modelId="{53E787B5-FACB-5147-BAEF-1B2D4BAAC4EC}" type="presParOf" srcId="{F4FA03A4-3DA6-47F7-9A77-3B374796CB77}" destId="{4D2DD327-F21E-40DF-89CF-2531CE508332}" srcOrd="7" destOrd="0" presId="urn:microsoft.com/office/officeart/2005/8/layout/hierarchy2"/>
    <dgm:cxn modelId="{91B49943-4665-C54E-8B10-654CDF07E222}" type="presParOf" srcId="{4D2DD327-F21E-40DF-89CF-2531CE508332}" destId="{98EDA116-065D-473B-983B-F7A1A4E0692D}" srcOrd="0" destOrd="0" presId="urn:microsoft.com/office/officeart/2005/8/layout/hierarchy2"/>
    <dgm:cxn modelId="{0DB4B016-31F9-4145-9BD9-6432C4A27B32}"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FF08E08E-3976-DF47-A482-E4E5DF145B9E}" type="presOf" srcId="{B503AF60-5EB5-4190-8EFC-246E35833849}" destId="{F53448B5-447F-4F1A-81C6-1F0D19E192DD}" srcOrd="0" destOrd="0" presId="urn:microsoft.com/office/officeart/2005/8/layout/hierarchy2"/>
    <dgm:cxn modelId="{7EBEEA72-D268-4246-AD37-0BBD996D59C6}" type="presOf" srcId="{45CDA3C7-8713-4369-838A-8B5F475DA36B}" destId="{A1B1FB24-4A19-4073-B3DA-7D6FAFFD6611}" srcOrd="0" destOrd="0" presId="urn:microsoft.com/office/officeart/2005/8/layout/hierarchy2"/>
    <dgm:cxn modelId="{C0FD990B-EA33-F24E-9666-D4A3245A347B}" type="presOf" srcId="{DC7A1CA0-5D34-4F3B-A580-15CFD66EA796}" destId="{368F1645-5A66-45DB-B296-C23315AB7E22}" srcOrd="0" destOrd="0" presId="urn:microsoft.com/office/officeart/2005/8/layout/hierarchy2"/>
    <dgm:cxn modelId="{B89AF2AA-F02D-994A-84F9-AF0B7DDD53F2}" type="presOf" srcId="{7B2890D2-36E9-4029-898C-FC7E72272380}" destId="{497DB5E4-8EF3-40EA-9803-E80F51F19C35}" srcOrd="0" destOrd="0" presId="urn:microsoft.com/office/officeart/2005/8/layout/hierarchy2"/>
    <dgm:cxn modelId="{D9EA3953-DAF0-7F4E-B040-FF3545EA0034}" type="presOf" srcId="{5E47499F-6F41-4F22-A420-01A675CE6103}" destId="{FB48A239-373B-4448-BD7F-C055FA9C8C48}" srcOrd="1" destOrd="0" presId="urn:microsoft.com/office/officeart/2005/8/layout/hierarchy2"/>
    <dgm:cxn modelId="{4A5771DB-73BD-724F-B9F4-A90DAEFF9724}" type="presOf" srcId="{139FABCB-F47A-4731-86FD-9DEB34D850B8}" destId="{AB7C6CD4-FF75-4E23-A8C3-0A2318DBB1D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43701F68-3E00-A146-97FA-90009DEA0AE6}" type="presOf" srcId="{7BC373CD-A346-4D76-9165-35DCB418DD6B}" destId="{F67B909A-A307-4E9B-9469-45A779E59A51}" srcOrd="1"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F0B97907-73B3-2046-A2DD-52310111D9BD}" type="presOf" srcId="{3958656D-BDA3-48B8-B715-8A44FDE6304E}" destId="{2AEF7D3A-FF38-45BC-9B3E-D40CCE847072}"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A7BEFADF-3771-E649-BDAC-E357F1C81BA7}" type="presOf" srcId="{83FAD934-5D5B-40FC-B3CA-D6105DE3D322}" destId="{8F195852-041E-423A-B5DF-8945941EB406}" srcOrd="0" destOrd="0" presId="urn:microsoft.com/office/officeart/2005/8/layout/hierarchy2"/>
    <dgm:cxn modelId="{3A95E5E0-D559-5F4A-B6F5-58CBC990F86B}" type="presOf" srcId="{5AA90255-5B35-44C4-B702-E81F223BEFD8}" destId="{3985982F-35AF-48B0-84C6-0C8F1D9EF2FA}" srcOrd="0" destOrd="0" presId="urn:microsoft.com/office/officeart/2005/8/layout/hierarchy2"/>
    <dgm:cxn modelId="{6C35E07F-ABF0-B743-9519-BD359390C848}" type="presOf" srcId="{F20EDC0B-CCE5-4D9D-9982-89A201087390}" destId="{CAE1C8E1-FF9C-459C-820F-5A372E5B5202}" srcOrd="1" destOrd="0" presId="urn:microsoft.com/office/officeart/2005/8/layout/hierarchy2"/>
    <dgm:cxn modelId="{D90D99B5-113F-0846-9363-DFC5C0592BAD}" type="presOf" srcId="{BABCE05A-4544-49DE-A70D-EBD4C2932AA1}" destId="{B4361C68-E191-4E89-B0BD-BAD091626B5B}" srcOrd="0" destOrd="0" presId="urn:microsoft.com/office/officeart/2005/8/layout/hierarchy2"/>
    <dgm:cxn modelId="{73AC3AB6-59C4-A34F-98E5-621B3144380D}" type="presOf" srcId="{83FAD934-5D5B-40FC-B3CA-D6105DE3D322}" destId="{19EBF599-727A-47CA-B105-7B4051DFB8C7}" srcOrd="1" destOrd="0" presId="urn:microsoft.com/office/officeart/2005/8/layout/hierarchy2"/>
    <dgm:cxn modelId="{6A14996A-6F8F-CA46-846A-B8F0FEF30439}" type="presOf" srcId="{BABCE05A-4544-49DE-A70D-EBD4C2932AA1}" destId="{12FD7525-DB42-46F9-B8FD-D33568A05731}" srcOrd="1" destOrd="0" presId="urn:microsoft.com/office/officeart/2005/8/layout/hierarchy2"/>
    <dgm:cxn modelId="{3E498514-78C1-474A-B906-6FB81BB5B111}" type="presOf" srcId="{9F4AA07C-F7C0-4EE0-B444-1A0A99B21C5A}" destId="{EB2274FC-15F8-41B7-935B-E389FD47AFD1}" srcOrd="0" destOrd="0" presId="urn:microsoft.com/office/officeart/2005/8/layout/hierarchy2"/>
    <dgm:cxn modelId="{D372779F-54BD-4540-B0BB-71935BC9097C}" type="presOf" srcId="{96FC7229-231F-4CA5-9914-6E9A83756569}" destId="{1906A700-A645-429B-8F9F-2A4F59D4835E}" srcOrd="0" destOrd="0" presId="urn:microsoft.com/office/officeart/2005/8/layout/hierarchy2"/>
    <dgm:cxn modelId="{71171AA3-D764-F249-BC66-7A71D3324F24}" type="presOf" srcId="{D4D9B399-9B7F-46DA-97B2-FED098F5DA6B}" destId="{6E6D9CAD-33D1-4ABE-986B-53D6D631EB94}"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B53C20F3-60DD-4646-8BB9-9C9E7B93186F}" type="presOf" srcId="{86643E8D-F7CB-4F7B-B35A-FF26EACC433C}" destId="{419BEB18-32F6-4B18-9238-A8818FE634FC}" srcOrd="0" destOrd="0" presId="urn:microsoft.com/office/officeart/2005/8/layout/hierarchy2"/>
    <dgm:cxn modelId="{0765CBC1-5578-E94D-A28F-173616B9C919}" type="presOf" srcId="{5E47499F-6F41-4F22-A420-01A675CE6103}" destId="{E11C7B6F-7180-43A5-992E-3EA5851F2391}" srcOrd="0" destOrd="0" presId="urn:microsoft.com/office/officeart/2005/8/layout/hierarchy2"/>
    <dgm:cxn modelId="{CA02F809-0DB1-6D48-8DE9-5128EE00C222}" type="presOf" srcId="{7BC373CD-A346-4D76-9165-35DCB418DD6B}" destId="{4E10DB54-35ED-4D9F-B388-F6C78413B8E9}" srcOrd="0"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DE4061E1-EF85-6747-8795-9BAB6FA5CD83}" type="presOf" srcId="{753D8466-5B43-4022-9EA6-80697AD791EF}" destId="{A6341011-54EC-4E06-9306-EAF2DE56CD2C}"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0DDBA7FE-601F-674B-A0A2-CDF9240FB2BF}" type="presOf" srcId="{80D7FF03-79A4-410F-8B98-6A9724B85CBA}" destId="{47ACED10-AF50-4A06-8AC5-32A97AE3B1C8}" srcOrd="0" destOrd="0" presId="urn:microsoft.com/office/officeart/2005/8/layout/hierarchy2"/>
    <dgm:cxn modelId="{AC88622C-5091-724F-B9E0-784633CDEBDC}" type="presOf" srcId="{076B6350-4EE3-45E3-9904-173A771DF62A}" destId="{BE306FCD-9806-4F30-B3B1-CA273857349C}" srcOrd="0" destOrd="0" presId="urn:microsoft.com/office/officeart/2005/8/layout/hierarchy2"/>
    <dgm:cxn modelId="{8ED5803E-BE14-E04F-B3D7-5FB9ED42288B}" type="presOf" srcId="{50BC2FEF-90AA-4887-A217-BCE929A4632A}" destId="{FDA47220-895B-4A69-B2BB-8BF8C016FF4B}"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8ED05497-E153-BB4F-B1C0-8B41F2910018}" type="presOf" srcId="{139FABCB-F47A-4731-86FD-9DEB34D850B8}" destId="{86416187-05A5-41DD-ADA2-C443892DABB2}" srcOrd="1" destOrd="0" presId="urn:microsoft.com/office/officeart/2005/8/layout/hierarchy2"/>
    <dgm:cxn modelId="{531DA7E0-BB1D-1447-B436-017586035E19}" type="presOf" srcId="{753D8466-5B43-4022-9EA6-80697AD791EF}" destId="{2938BCE4-55BC-4FA7-8B13-8D7362E71CAD}"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2DB97752-2EAB-2240-AB34-BC1FB3863F41}" type="presOf" srcId="{C3D618C2-BF81-4220-A584-D841429B7058}" destId="{CA6C5886-D1D3-4819-90BD-4BAC8F1EE87D}"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FA59BC05-9509-3849-926B-A51268CDED50}" type="presOf" srcId="{9F4AA07C-F7C0-4EE0-B444-1A0A99B21C5A}" destId="{87E32AC2-4577-44E3-BD84-D5E3BD970540}"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2066E0F5-639A-5243-8DA3-43580B85BBB8}" type="presOf" srcId="{F20EDC0B-CCE5-4D9D-9982-89A201087390}" destId="{674BA392-5914-4B78-A520-EE26D65D05C8}" srcOrd="0" destOrd="0" presId="urn:microsoft.com/office/officeart/2005/8/layout/hierarchy2"/>
    <dgm:cxn modelId="{9EB8AF5D-E064-5547-959C-6938E8207338}" type="presOf" srcId="{8B8178A4-03D0-4F83-88CD-9E6E781603E6}" destId="{C0C8DC8E-72DB-4A2E-A50E-DA1CA06D79E3}" srcOrd="0" destOrd="0" presId="urn:microsoft.com/office/officeart/2005/8/layout/hierarchy2"/>
    <dgm:cxn modelId="{938968E3-0431-F54C-B968-7119542AD4C4}" type="presOf" srcId="{50BC2FEF-90AA-4887-A217-BCE929A4632A}" destId="{9F0B1A31-63BD-41F6-82FC-F5574A92E909}" srcOrd="1" destOrd="0" presId="urn:microsoft.com/office/officeart/2005/8/layout/hierarchy2"/>
    <dgm:cxn modelId="{9E3CC0E5-03FB-C547-B8D6-DD51730B9D50}" type="presParOf" srcId="{BE306FCD-9806-4F30-B3B1-CA273857349C}" destId="{BC89B9CD-5E6C-4475-ADF6-F7C2D7A5A353}" srcOrd="0" destOrd="0" presId="urn:microsoft.com/office/officeart/2005/8/layout/hierarchy2"/>
    <dgm:cxn modelId="{EFD2855F-4288-8343-870D-F59181D91F5F}" type="presParOf" srcId="{BC89B9CD-5E6C-4475-ADF6-F7C2D7A5A353}" destId="{6E6D9CAD-33D1-4ABE-986B-53D6D631EB94}" srcOrd="0" destOrd="0" presId="urn:microsoft.com/office/officeart/2005/8/layout/hierarchy2"/>
    <dgm:cxn modelId="{33503B0C-B934-6643-B98A-48C290A48931}" type="presParOf" srcId="{BC89B9CD-5E6C-4475-ADF6-F7C2D7A5A353}" destId="{47C7FA5F-116D-41D5-BE1E-63389D526519}" srcOrd="1" destOrd="0" presId="urn:microsoft.com/office/officeart/2005/8/layout/hierarchy2"/>
    <dgm:cxn modelId="{0B80F911-0C6F-B54E-8937-80432B0372AD}" type="presParOf" srcId="{47C7FA5F-116D-41D5-BE1E-63389D526519}" destId="{B4361C68-E191-4E89-B0BD-BAD091626B5B}" srcOrd="0" destOrd="0" presId="urn:microsoft.com/office/officeart/2005/8/layout/hierarchy2"/>
    <dgm:cxn modelId="{73C5E0D6-F751-0D4B-AEF4-510C97CA1A44}" type="presParOf" srcId="{B4361C68-E191-4E89-B0BD-BAD091626B5B}" destId="{12FD7525-DB42-46F9-B8FD-D33568A05731}" srcOrd="0" destOrd="0" presId="urn:microsoft.com/office/officeart/2005/8/layout/hierarchy2"/>
    <dgm:cxn modelId="{19FD1B49-44E0-BD41-B80D-AA4B9C02CE20}" type="presParOf" srcId="{47C7FA5F-116D-41D5-BE1E-63389D526519}" destId="{8D4B9DA0-8352-443E-AB23-4081880753A9}" srcOrd="1" destOrd="0" presId="urn:microsoft.com/office/officeart/2005/8/layout/hierarchy2"/>
    <dgm:cxn modelId="{BD569286-D97E-5B4B-AC20-77757BEE11F5}" type="presParOf" srcId="{8D4B9DA0-8352-443E-AB23-4081880753A9}" destId="{CA6C5886-D1D3-4819-90BD-4BAC8F1EE87D}" srcOrd="0" destOrd="0" presId="urn:microsoft.com/office/officeart/2005/8/layout/hierarchy2"/>
    <dgm:cxn modelId="{F5F1942B-0B7C-E64D-89DF-91D208719D7E}" type="presParOf" srcId="{8D4B9DA0-8352-443E-AB23-4081880753A9}" destId="{9192797A-2A70-45CD-83CD-8CC844391943}" srcOrd="1" destOrd="0" presId="urn:microsoft.com/office/officeart/2005/8/layout/hierarchy2"/>
    <dgm:cxn modelId="{028809C0-940B-4A45-BB7E-F2386AD67358}" type="presParOf" srcId="{47C7FA5F-116D-41D5-BE1E-63389D526519}" destId="{E11C7B6F-7180-43A5-992E-3EA5851F2391}" srcOrd="2" destOrd="0" presId="urn:microsoft.com/office/officeart/2005/8/layout/hierarchy2"/>
    <dgm:cxn modelId="{CDBF08E9-DB89-FF46-A20D-F14CB32CD59F}" type="presParOf" srcId="{E11C7B6F-7180-43A5-992E-3EA5851F2391}" destId="{FB48A239-373B-4448-BD7F-C055FA9C8C48}" srcOrd="0" destOrd="0" presId="urn:microsoft.com/office/officeart/2005/8/layout/hierarchy2"/>
    <dgm:cxn modelId="{CDBFA955-E9C4-7643-BEFC-3E32A7C94A85}" type="presParOf" srcId="{47C7FA5F-116D-41D5-BE1E-63389D526519}" destId="{49833578-BD56-4B76-A7B4-93C083AE7440}" srcOrd="3" destOrd="0" presId="urn:microsoft.com/office/officeart/2005/8/layout/hierarchy2"/>
    <dgm:cxn modelId="{BDB814FA-DE2D-EF42-BAD0-357ED28B44E3}" type="presParOf" srcId="{49833578-BD56-4B76-A7B4-93C083AE7440}" destId="{419BEB18-32F6-4B18-9238-A8818FE634FC}" srcOrd="0" destOrd="0" presId="urn:microsoft.com/office/officeart/2005/8/layout/hierarchy2"/>
    <dgm:cxn modelId="{CB85FE92-BAE0-D14B-949B-8137D7841A94}" type="presParOf" srcId="{49833578-BD56-4B76-A7B4-93C083AE7440}" destId="{9606F08B-4F70-4EB6-983D-ED46C176903C}" srcOrd="1" destOrd="0" presId="urn:microsoft.com/office/officeart/2005/8/layout/hierarchy2"/>
    <dgm:cxn modelId="{AA4C3CAA-B32C-5844-BB0F-656461738965}" type="presParOf" srcId="{47C7FA5F-116D-41D5-BE1E-63389D526519}" destId="{8F195852-041E-423A-B5DF-8945941EB406}" srcOrd="4" destOrd="0" presId="urn:microsoft.com/office/officeart/2005/8/layout/hierarchy2"/>
    <dgm:cxn modelId="{BDC5F53F-13CB-594E-93F9-61A1011219A0}" type="presParOf" srcId="{8F195852-041E-423A-B5DF-8945941EB406}" destId="{19EBF599-727A-47CA-B105-7B4051DFB8C7}" srcOrd="0" destOrd="0" presId="urn:microsoft.com/office/officeart/2005/8/layout/hierarchy2"/>
    <dgm:cxn modelId="{01EE66BB-5907-F349-A9BE-A8ED6A08CC4E}" type="presParOf" srcId="{47C7FA5F-116D-41D5-BE1E-63389D526519}" destId="{5B0C94E8-6047-4A9D-A59D-4243CA01023B}" srcOrd="5" destOrd="0" presId="urn:microsoft.com/office/officeart/2005/8/layout/hierarchy2"/>
    <dgm:cxn modelId="{A4AFE603-6F65-3948-ADDA-0D0A6C33E0EB}" type="presParOf" srcId="{5B0C94E8-6047-4A9D-A59D-4243CA01023B}" destId="{47ACED10-AF50-4A06-8AC5-32A97AE3B1C8}" srcOrd="0" destOrd="0" presId="urn:microsoft.com/office/officeart/2005/8/layout/hierarchy2"/>
    <dgm:cxn modelId="{65E7F723-271F-6748-B2B7-389BB92F02B9}" type="presParOf" srcId="{5B0C94E8-6047-4A9D-A59D-4243CA01023B}" destId="{51C9AA23-5208-47C4-9495-ED7DF43D7949}" srcOrd="1" destOrd="0" presId="urn:microsoft.com/office/officeart/2005/8/layout/hierarchy2"/>
    <dgm:cxn modelId="{8C2A18B7-554B-6C40-BE01-A7460DE71998}" type="presParOf" srcId="{BE306FCD-9806-4F30-B3B1-CA273857349C}" destId="{8658F2C1-2E33-4716-96CE-BB95A05DA53A}" srcOrd="1" destOrd="0" presId="urn:microsoft.com/office/officeart/2005/8/layout/hierarchy2"/>
    <dgm:cxn modelId="{437077CF-FD7B-0040-8F31-112BC91ECD8E}" type="presParOf" srcId="{8658F2C1-2E33-4716-96CE-BB95A05DA53A}" destId="{3985982F-35AF-48B0-84C6-0C8F1D9EF2FA}" srcOrd="0" destOrd="0" presId="urn:microsoft.com/office/officeart/2005/8/layout/hierarchy2"/>
    <dgm:cxn modelId="{5B7AD2CF-B9E0-724E-B0E7-B85C7BDDC8A0}" type="presParOf" srcId="{8658F2C1-2E33-4716-96CE-BB95A05DA53A}" destId="{E962D45F-3934-4127-B852-040B19CBBED4}" srcOrd="1" destOrd="0" presId="urn:microsoft.com/office/officeart/2005/8/layout/hierarchy2"/>
    <dgm:cxn modelId="{C149C2FD-324F-4647-ACC3-F7226927492F}" type="presParOf" srcId="{E962D45F-3934-4127-B852-040B19CBBED4}" destId="{AB7C6CD4-FF75-4E23-A8C3-0A2318DBB1D6}" srcOrd="0" destOrd="0" presId="urn:microsoft.com/office/officeart/2005/8/layout/hierarchy2"/>
    <dgm:cxn modelId="{6B180F80-F169-A040-A3E6-2FF9AFA5981E}" type="presParOf" srcId="{AB7C6CD4-FF75-4E23-A8C3-0A2318DBB1D6}" destId="{86416187-05A5-41DD-ADA2-C443892DABB2}" srcOrd="0" destOrd="0" presId="urn:microsoft.com/office/officeart/2005/8/layout/hierarchy2"/>
    <dgm:cxn modelId="{9379C530-260A-684D-8F65-C31B2701405D}" type="presParOf" srcId="{E962D45F-3934-4127-B852-040B19CBBED4}" destId="{F5141415-821F-4342-AEDF-E9BC97E8B75D}" srcOrd="1" destOrd="0" presId="urn:microsoft.com/office/officeart/2005/8/layout/hierarchy2"/>
    <dgm:cxn modelId="{3C8DBCCD-B7AC-8C4D-BCA5-FF49FE1B9A03}" type="presParOf" srcId="{F5141415-821F-4342-AEDF-E9BC97E8B75D}" destId="{A1B1FB24-4A19-4073-B3DA-7D6FAFFD6611}" srcOrd="0" destOrd="0" presId="urn:microsoft.com/office/officeart/2005/8/layout/hierarchy2"/>
    <dgm:cxn modelId="{72598528-CB31-9C49-8E68-AC95F1D1F62F}" type="presParOf" srcId="{F5141415-821F-4342-AEDF-E9BC97E8B75D}" destId="{1AAB8F11-CB53-4E23-8DA2-6135C0475A27}" srcOrd="1" destOrd="0" presId="urn:microsoft.com/office/officeart/2005/8/layout/hierarchy2"/>
    <dgm:cxn modelId="{D4B64679-5863-AF4F-BE5A-1969FB689A82}" type="presParOf" srcId="{1AAB8F11-CB53-4E23-8DA2-6135C0475A27}" destId="{FDA47220-895B-4A69-B2BB-8BF8C016FF4B}" srcOrd="0" destOrd="0" presId="urn:microsoft.com/office/officeart/2005/8/layout/hierarchy2"/>
    <dgm:cxn modelId="{C7DB7582-9EB4-804C-A924-E3E31017E84F}" type="presParOf" srcId="{FDA47220-895B-4A69-B2BB-8BF8C016FF4B}" destId="{9F0B1A31-63BD-41F6-82FC-F5574A92E909}" srcOrd="0" destOrd="0" presId="urn:microsoft.com/office/officeart/2005/8/layout/hierarchy2"/>
    <dgm:cxn modelId="{4CDD7CD2-2197-394B-BF3E-4A1B0187DCE4}" type="presParOf" srcId="{1AAB8F11-CB53-4E23-8DA2-6135C0475A27}" destId="{519D71D9-AD17-481A-BC45-95647664C32A}" srcOrd="1" destOrd="0" presId="urn:microsoft.com/office/officeart/2005/8/layout/hierarchy2"/>
    <dgm:cxn modelId="{39C79791-DDD8-4148-B270-3FFC02A59A8A}" type="presParOf" srcId="{519D71D9-AD17-481A-BC45-95647664C32A}" destId="{C0C8DC8E-72DB-4A2E-A50E-DA1CA06D79E3}" srcOrd="0" destOrd="0" presId="urn:microsoft.com/office/officeart/2005/8/layout/hierarchy2"/>
    <dgm:cxn modelId="{15149B90-8D8C-5945-9F24-FDDCB543EF2A}" type="presParOf" srcId="{519D71D9-AD17-481A-BC45-95647664C32A}" destId="{98B01CE3-DDD6-4A2E-A4D8-B0F413861D6D}" srcOrd="1" destOrd="0" presId="urn:microsoft.com/office/officeart/2005/8/layout/hierarchy2"/>
    <dgm:cxn modelId="{17E89545-1181-464F-BE73-B1C775F819D4}" type="presParOf" srcId="{1AAB8F11-CB53-4E23-8DA2-6135C0475A27}" destId="{4E10DB54-35ED-4D9F-B388-F6C78413B8E9}" srcOrd="2" destOrd="0" presId="urn:microsoft.com/office/officeart/2005/8/layout/hierarchy2"/>
    <dgm:cxn modelId="{0EE4F35B-5D8A-054C-9551-022895F6A56B}" type="presParOf" srcId="{4E10DB54-35ED-4D9F-B388-F6C78413B8E9}" destId="{F67B909A-A307-4E9B-9469-45A779E59A51}" srcOrd="0" destOrd="0" presId="urn:microsoft.com/office/officeart/2005/8/layout/hierarchy2"/>
    <dgm:cxn modelId="{29116963-F838-004F-9909-DC7BE592B5E9}" type="presParOf" srcId="{1AAB8F11-CB53-4E23-8DA2-6135C0475A27}" destId="{14714887-E966-470C-860D-96908FD88E18}" srcOrd="3" destOrd="0" presId="urn:microsoft.com/office/officeart/2005/8/layout/hierarchy2"/>
    <dgm:cxn modelId="{36AF5D4F-3CF7-5F4F-9702-E9BCE9202F42}" type="presParOf" srcId="{14714887-E966-470C-860D-96908FD88E18}" destId="{1906A700-A645-429B-8F9F-2A4F59D4835E}" srcOrd="0" destOrd="0" presId="urn:microsoft.com/office/officeart/2005/8/layout/hierarchy2"/>
    <dgm:cxn modelId="{FCAE9F7E-DEB1-314D-A391-884504CEA01F}" type="presParOf" srcId="{14714887-E966-470C-860D-96908FD88E18}" destId="{9E21E745-5CA6-4C1A-A097-7D4CFAE8952B}" srcOrd="1" destOrd="0" presId="urn:microsoft.com/office/officeart/2005/8/layout/hierarchy2"/>
    <dgm:cxn modelId="{4259F0C5-9A27-B241-BE57-302D5831D1FD}" type="presParOf" srcId="{1AAB8F11-CB53-4E23-8DA2-6135C0475A27}" destId="{2938BCE4-55BC-4FA7-8B13-8D7362E71CAD}" srcOrd="4" destOrd="0" presId="urn:microsoft.com/office/officeart/2005/8/layout/hierarchy2"/>
    <dgm:cxn modelId="{119DEF8E-3D82-BF40-B991-58848A87F700}" type="presParOf" srcId="{2938BCE4-55BC-4FA7-8B13-8D7362E71CAD}" destId="{A6341011-54EC-4E06-9306-EAF2DE56CD2C}" srcOrd="0" destOrd="0" presId="urn:microsoft.com/office/officeart/2005/8/layout/hierarchy2"/>
    <dgm:cxn modelId="{68B807A4-2C34-7949-A536-68B7A3B9743E}" type="presParOf" srcId="{1AAB8F11-CB53-4E23-8DA2-6135C0475A27}" destId="{A0A8C24A-B549-4DD3-A86B-5C27239361DA}" srcOrd="5" destOrd="0" presId="urn:microsoft.com/office/officeart/2005/8/layout/hierarchy2"/>
    <dgm:cxn modelId="{AC0CE8D4-0DBD-FB40-BF26-690AE07220F8}" type="presParOf" srcId="{A0A8C24A-B549-4DD3-A86B-5C27239361DA}" destId="{368F1645-5A66-45DB-B296-C23315AB7E22}" srcOrd="0" destOrd="0" presId="urn:microsoft.com/office/officeart/2005/8/layout/hierarchy2"/>
    <dgm:cxn modelId="{FFBA878D-EFAD-1A47-8CAB-13B0858266E3}" type="presParOf" srcId="{A0A8C24A-B549-4DD3-A86B-5C27239361DA}" destId="{AAB70EE2-6F5D-4397-9BEA-BD14754644EA}" srcOrd="1" destOrd="0" presId="urn:microsoft.com/office/officeart/2005/8/layout/hierarchy2"/>
    <dgm:cxn modelId="{8D3F1684-D738-FA4A-9AC2-F6CDED96C815}" type="presParOf" srcId="{BE306FCD-9806-4F30-B3B1-CA273857349C}" destId="{3EC8FEA1-FACA-4B7A-ACC4-B6309011D501}" srcOrd="2" destOrd="0" presId="urn:microsoft.com/office/officeart/2005/8/layout/hierarchy2"/>
    <dgm:cxn modelId="{C03031D1-2269-944B-BD68-844E64C0E861}" type="presParOf" srcId="{3EC8FEA1-FACA-4B7A-ACC4-B6309011D501}" destId="{2AEF7D3A-FF38-45BC-9B3E-D40CCE847072}" srcOrd="0" destOrd="0" presId="urn:microsoft.com/office/officeart/2005/8/layout/hierarchy2"/>
    <dgm:cxn modelId="{B9E8D59D-C6D5-1147-B603-CD62996C5724}" type="presParOf" srcId="{3EC8FEA1-FACA-4B7A-ACC4-B6309011D501}" destId="{2E81C92C-CE54-4B34-8AD9-23F5F8E60BCB}" srcOrd="1" destOrd="0" presId="urn:microsoft.com/office/officeart/2005/8/layout/hierarchy2"/>
    <dgm:cxn modelId="{D972D317-1101-5241-8F17-9A3C3FEDCCE2}" type="presParOf" srcId="{2E81C92C-CE54-4B34-8AD9-23F5F8E60BCB}" destId="{674BA392-5914-4B78-A520-EE26D65D05C8}" srcOrd="0" destOrd="0" presId="urn:microsoft.com/office/officeart/2005/8/layout/hierarchy2"/>
    <dgm:cxn modelId="{18D5E444-E00E-1C44-9BE8-15A4EB2795A5}" type="presParOf" srcId="{674BA392-5914-4B78-A520-EE26D65D05C8}" destId="{CAE1C8E1-FF9C-459C-820F-5A372E5B5202}" srcOrd="0" destOrd="0" presId="urn:microsoft.com/office/officeart/2005/8/layout/hierarchy2"/>
    <dgm:cxn modelId="{10435F66-9CF5-8247-AF51-AE660D3F5673}" type="presParOf" srcId="{2E81C92C-CE54-4B34-8AD9-23F5F8E60BCB}" destId="{905C17AD-FE93-4469-8609-EDCF89529AA2}" srcOrd="1" destOrd="0" presId="urn:microsoft.com/office/officeart/2005/8/layout/hierarchy2"/>
    <dgm:cxn modelId="{F4984691-D52C-6C4C-B4BD-F5AE3C7DBED9}" type="presParOf" srcId="{905C17AD-FE93-4469-8609-EDCF89529AA2}" destId="{497DB5E4-8EF3-40EA-9803-E80F51F19C35}" srcOrd="0" destOrd="0" presId="urn:microsoft.com/office/officeart/2005/8/layout/hierarchy2"/>
    <dgm:cxn modelId="{E602D715-32E3-7D45-A8BC-8F4AE66C5AF5}" type="presParOf" srcId="{905C17AD-FE93-4469-8609-EDCF89529AA2}" destId="{A54907F9-77D3-493A-BD14-6183BAA27BA4}" srcOrd="1" destOrd="0" presId="urn:microsoft.com/office/officeart/2005/8/layout/hierarchy2"/>
    <dgm:cxn modelId="{A015D3C4-0429-EF4D-89CD-48702E0BF3BD}" type="presParOf" srcId="{2E81C92C-CE54-4B34-8AD9-23F5F8E60BCB}" destId="{EB2274FC-15F8-41B7-935B-E389FD47AFD1}" srcOrd="2" destOrd="0" presId="urn:microsoft.com/office/officeart/2005/8/layout/hierarchy2"/>
    <dgm:cxn modelId="{0F9AE414-6760-DC4D-96D3-4E9B5801DF4D}" type="presParOf" srcId="{EB2274FC-15F8-41B7-935B-E389FD47AFD1}" destId="{87E32AC2-4577-44E3-BD84-D5E3BD970540}" srcOrd="0" destOrd="0" presId="urn:microsoft.com/office/officeart/2005/8/layout/hierarchy2"/>
    <dgm:cxn modelId="{D0C247FE-E26F-4D40-8668-1A8AEA5D3547}" type="presParOf" srcId="{2E81C92C-CE54-4B34-8AD9-23F5F8E60BCB}" destId="{9076073A-94D7-4B3A-BEDD-A7CFB249D472}" srcOrd="3" destOrd="0" presId="urn:microsoft.com/office/officeart/2005/8/layout/hierarchy2"/>
    <dgm:cxn modelId="{FA2590D5-2653-CA44-99CE-F6E16DA82D5A}" type="presParOf" srcId="{9076073A-94D7-4B3A-BEDD-A7CFB249D472}" destId="{F53448B5-447F-4F1A-81C6-1F0D19E192DD}" srcOrd="0" destOrd="0" presId="urn:microsoft.com/office/officeart/2005/8/layout/hierarchy2"/>
    <dgm:cxn modelId="{C42952DC-7BE7-4946-A69F-9BF32DD15B7A}"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119C5BE6-D13B-EE4D-A6C4-362B8827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C:\Users\blaudez\AppData\Roaming\Microsoft\Templates\Page de garde Business pour rapport.dotx</Template>
  <TotalTime>0</TotalTime>
  <Pages>13</Pages>
  <Words>3226</Words>
  <Characters>17749</Characters>
  <Application>Microsoft Macintosh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2015-11-12T19:20:00Z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